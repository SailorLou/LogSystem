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8AC17" w14:textId="77777777" w:rsidR="005E5B96" w:rsidRDefault="005E5B96" w:rsidP="006B416B">
      <w:pPr>
        <w:pStyle w:val="Title2"/>
      </w:pPr>
    </w:p>
    <w:p w14:paraId="6826B373" w14:textId="5BA28802" w:rsidR="00290BCF" w:rsidRPr="008508FE" w:rsidRDefault="005E5B96" w:rsidP="008508FE">
      <w:pPr>
        <w:pStyle w:val="Title2"/>
        <w:ind w:firstLineChars="700" w:firstLine="2530"/>
      </w:pPr>
      <w:r w:rsidRPr="008508FE">
        <w:t xml:space="preserve">Log4CPlus </w:t>
      </w:r>
      <w:r w:rsidRPr="008508FE">
        <w:t>总结</w:t>
      </w:r>
    </w:p>
    <w:p w14:paraId="2FBF2589" w14:textId="2DC385AB" w:rsidR="00290BCF" w:rsidRDefault="00290BCF"/>
    <w:p w14:paraId="233985FE" w14:textId="77777777" w:rsidR="005E5B96" w:rsidRDefault="005E5B96"/>
    <w:p w14:paraId="25B1E5C6" w14:textId="32FD84B4" w:rsidR="005E5B96" w:rsidRDefault="004D64FF" w:rsidP="004D64FF">
      <w:pPr>
        <w:jc w:val="center"/>
      </w:pPr>
      <w:r>
        <w:rPr>
          <w:noProof/>
          <w:lang w:eastAsia="zh-CN"/>
        </w:rPr>
        <w:drawing>
          <wp:inline distT="0" distB="0" distL="0" distR="0" wp14:anchorId="09DEE1CA" wp14:editId="5A0840FF">
            <wp:extent cx="3042142" cy="3423557"/>
            <wp:effectExtent l="0" t="0" r="635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908" cy="342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9B0C" w14:textId="77777777" w:rsidR="005E5B96" w:rsidRDefault="005E5B96"/>
    <w:p w14:paraId="0EF0E518" w14:textId="77777777" w:rsidR="005E5B96" w:rsidRDefault="005E5B96"/>
    <w:p w14:paraId="4A917301" w14:textId="77777777" w:rsidR="005E5B96" w:rsidRDefault="005E5B96"/>
    <w:p w14:paraId="48F5CA6D" w14:textId="77777777" w:rsidR="005E5B96" w:rsidRDefault="005E5B96"/>
    <w:p w14:paraId="18638201" w14:textId="77777777" w:rsidR="005E5B96" w:rsidRDefault="005E5B96"/>
    <w:p w14:paraId="3C7F2200" w14:textId="77777777" w:rsidR="005E5B96" w:rsidRDefault="005E5B96"/>
    <w:p w14:paraId="74483855" w14:textId="4D901798" w:rsidR="005E5B96" w:rsidRPr="005E5B96" w:rsidRDefault="005E5B96" w:rsidP="005E5B96">
      <w:pPr>
        <w:pStyle w:val="Title2"/>
        <w:rPr>
          <w:rStyle w:val="a4"/>
          <w:color w:val="auto"/>
          <w:u w:val="none"/>
        </w:rPr>
      </w:pPr>
      <w:r w:rsidRPr="00F33796">
        <w:rPr>
          <w:rStyle w:val="a4"/>
          <w:color w:val="auto"/>
          <w:u w:val="none"/>
        </w:rPr>
        <w:t>Rev</w:t>
      </w:r>
      <w:r w:rsidRPr="00F33796">
        <w:rPr>
          <w:rStyle w:val="a4"/>
          <w:color w:val="auto"/>
          <w:u w:val="none"/>
        </w:rPr>
        <w:t>i</w:t>
      </w:r>
      <w:r w:rsidRPr="00F33796">
        <w:rPr>
          <w:rStyle w:val="a4"/>
          <w:color w:val="auto"/>
          <w:u w:val="none"/>
        </w:rPr>
        <w:t>sion History</w:t>
      </w:r>
    </w:p>
    <w:p w14:paraId="11A60905" w14:textId="77777777" w:rsidR="005E5B96" w:rsidRPr="00EE7BE8" w:rsidRDefault="005E5B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07"/>
        <w:gridCol w:w="2013"/>
        <w:gridCol w:w="4507"/>
      </w:tblGrid>
      <w:tr w:rsidR="00E128A1" w:rsidRPr="009D2559" w14:paraId="233A9526" w14:textId="7D0DF292" w:rsidTr="005D577B">
        <w:tc>
          <w:tcPr>
            <w:tcW w:w="828" w:type="dxa"/>
          </w:tcPr>
          <w:p w14:paraId="530FBBAE" w14:textId="315A4B17" w:rsidR="00E128A1" w:rsidRPr="009D2559" w:rsidRDefault="00E128A1" w:rsidP="005D577B">
            <w:pPr>
              <w:rPr>
                <w:b/>
              </w:rPr>
            </w:pPr>
            <w:r w:rsidRPr="009D2559">
              <w:rPr>
                <w:b/>
              </w:rPr>
              <w:t>Rev. #</w:t>
            </w:r>
          </w:p>
        </w:tc>
        <w:tc>
          <w:tcPr>
            <w:tcW w:w="1407" w:type="dxa"/>
          </w:tcPr>
          <w:p w14:paraId="1D9FE3EB" w14:textId="39D0CBBC" w:rsidR="00E128A1" w:rsidRPr="009D2559" w:rsidRDefault="00E128A1" w:rsidP="005D577B">
            <w:pPr>
              <w:rPr>
                <w:b/>
              </w:rPr>
            </w:pPr>
            <w:r w:rsidRPr="009D2559">
              <w:rPr>
                <w:b/>
              </w:rPr>
              <w:t>Date of change</w:t>
            </w:r>
          </w:p>
        </w:tc>
        <w:tc>
          <w:tcPr>
            <w:tcW w:w="2013" w:type="dxa"/>
          </w:tcPr>
          <w:p w14:paraId="19F782D1" w14:textId="0C4D4830" w:rsidR="00E128A1" w:rsidRPr="009D2559" w:rsidRDefault="00E128A1" w:rsidP="005D577B">
            <w:pPr>
              <w:rPr>
                <w:b/>
              </w:rPr>
            </w:pPr>
            <w:r w:rsidRPr="009D2559">
              <w:rPr>
                <w:b/>
              </w:rPr>
              <w:t>Name of person making change</w:t>
            </w:r>
          </w:p>
        </w:tc>
        <w:tc>
          <w:tcPr>
            <w:tcW w:w="4507" w:type="dxa"/>
          </w:tcPr>
          <w:p w14:paraId="47625A9A" w14:textId="55537074" w:rsidR="00E128A1" w:rsidRPr="009D2559" w:rsidRDefault="00E128A1" w:rsidP="005D577B">
            <w:pPr>
              <w:rPr>
                <w:b/>
              </w:rPr>
            </w:pPr>
            <w:r w:rsidRPr="009D2559">
              <w:rPr>
                <w:b/>
              </w:rPr>
              <w:t>Description of Change</w:t>
            </w:r>
          </w:p>
        </w:tc>
      </w:tr>
      <w:tr w:rsidR="00E128A1" w:rsidRPr="009D2559" w14:paraId="02DE6160" w14:textId="6EBE39FD" w:rsidTr="005D577B">
        <w:tc>
          <w:tcPr>
            <w:tcW w:w="828" w:type="dxa"/>
          </w:tcPr>
          <w:p w14:paraId="1978860F" w14:textId="2C748A7A" w:rsidR="00E128A1" w:rsidRPr="009D2559" w:rsidRDefault="00E128A1" w:rsidP="005D577B">
            <w:r w:rsidRPr="009D2559">
              <w:t>1.0</w:t>
            </w:r>
          </w:p>
        </w:tc>
        <w:tc>
          <w:tcPr>
            <w:tcW w:w="1407" w:type="dxa"/>
          </w:tcPr>
          <w:p w14:paraId="3FBBAA37" w14:textId="33023203" w:rsidR="00E128A1" w:rsidRPr="009D2559" w:rsidRDefault="00573140" w:rsidP="005D577B">
            <w:r>
              <w:t>29</w:t>
            </w:r>
            <w:r w:rsidR="00B51E70">
              <w:t>-</w:t>
            </w:r>
            <w:r>
              <w:t>06</w:t>
            </w:r>
            <w:r w:rsidR="00B51E70">
              <w:t>-201</w:t>
            </w:r>
            <w:r>
              <w:t>9</w:t>
            </w:r>
          </w:p>
        </w:tc>
        <w:tc>
          <w:tcPr>
            <w:tcW w:w="2013" w:type="dxa"/>
          </w:tcPr>
          <w:p w14:paraId="1D7DE5BC" w14:textId="376B561C" w:rsidR="00E128A1" w:rsidRPr="009D2559" w:rsidRDefault="00573140" w:rsidP="005D577B">
            <w:r>
              <w:t>娄伟</w:t>
            </w:r>
          </w:p>
        </w:tc>
        <w:tc>
          <w:tcPr>
            <w:tcW w:w="4507" w:type="dxa"/>
          </w:tcPr>
          <w:p w14:paraId="01E32A67" w14:textId="184373CD" w:rsidR="00E128A1" w:rsidRPr="009D2559" w:rsidRDefault="00B51E70" w:rsidP="005D577B">
            <w:r>
              <w:t>Initial creation</w:t>
            </w:r>
          </w:p>
        </w:tc>
      </w:tr>
      <w:tr w:rsidR="00E128A1" w:rsidRPr="009D2559" w14:paraId="3CD975DD" w14:textId="6855BC5E" w:rsidTr="005D577B">
        <w:tc>
          <w:tcPr>
            <w:tcW w:w="828" w:type="dxa"/>
          </w:tcPr>
          <w:p w14:paraId="284A5CF2" w14:textId="2BD34FB5" w:rsidR="00E128A1" w:rsidRPr="009D2559" w:rsidRDefault="00E128A1" w:rsidP="005D577B"/>
        </w:tc>
        <w:tc>
          <w:tcPr>
            <w:tcW w:w="1407" w:type="dxa"/>
          </w:tcPr>
          <w:p w14:paraId="47DC7BD0" w14:textId="49187ECF" w:rsidR="00E128A1" w:rsidRPr="009D2559" w:rsidRDefault="00E128A1" w:rsidP="005D577B"/>
        </w:tc>
        <w:tc>
          <w:tcPr>
            <w:tcW w:w="2013" w:type="dxa"/>
          </w:tcPr>
          <w:p w14:paraId="7086ACD5" w14:textId="4BC5B8F8" w:rsidR="00E128A1" w:rsidRPr="009D2559" w:rsidRDefault="00E128A1" w:rsidP="005D577B"/>
        </w:tc>
        <w:tc>
          <w:tcPr>
            <w:tcW w:w="4507" w:type="dxa"/>
          </w:tcPr>
          <w:p w14:paraId="79A15226" w14:textId="7B55DFE7" w:rsidR="00E128A1" w:rsidRPr="009D2559" w:rsidRDefault="00E128A1" w:rsidP="005D577B"/>
        </w:tc>
      </w:tr>
    </w:tbl>
    <w:p w14:paraId="78795B7B" w14:textId="137E839B" w:rsidR="00573140" w:rsidRDefault="006B416B" w:rsidP="006B416B">
      <w:pPr>
        <w:rPr>
          <w:lang w:eastAsia="zh-CN"/>
        </w:rPr>
      </w:pPr>
      <w:bookmarkStart w:id="0" w:name="_Toc30397795"/>
      <w:r w:rsidRPr="00EE7BE8">
        <w:br w:type="page"/>
      </w:r>
    </w:p>
    <w:p w14:paraId="5A1DE2D3" w14:textId="77777777" w:rsidR="00573140" w:rsidRPr="00EE7BE8" w:rsidRDefault="00573140" w:rsidP="006B416B">
      <w:pPr>
        <w:rPr>
          <w:rFonts w:hint="eastAsia"/>
          <w:lang w:eastAsia="zh-CN"/>
        </w:rPr>
      </w:pPr>
    </w:p>
    <w:p w14:paraId="1CA2C212" w14:textId="77777777" w:rsidR="00290BCF" w:rsidRPr="00EE7BE8" w:rsidRDefault="00A35D74" w:rsidP="002F26F4">
      <w:pPr>
        <w:pStyle w:val="Title2"/>
      </w:pPr>
      <w:hyperlink r:id="rId12" w:history="1">
        <w:r w:rsidR="00290BCF" w:rsidRPr="00EE7BE8">
          <w:rPr>
            <w:rStyle w:val="a4"/>
            <w:color w:val="auto"/>
            <w:u w:val="none"/>
          </w:rPr>
          <w:t>Table of Contents</w:t>
        </w:r>
      </w:hyperlink>
    </w:p>
    <w:p w14:paraId="2AFBF512" w14:textId="77777777" w:rsidR="00290BCF" w:rsidRPr="00EE7BE8" w:rsidRDefault="00290BCF" w:rsidP="0042134B"/>
    <w:bookmarkEnd w:id="0"/>
    <w:p w14:paraId="57B03B3D" w14:textId="77777777" w:rsidR="00F33796" w:rsidRDefault="00C812D5">
      <w:pPr>
        <w:pStyle w:val="10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E7BE8">
        <w:rPr>
          <w:b/>
          <w:sz w:val="36"/>
        </w:rPr>
        <w:fldChar w:fldCharType="begin"/>
      </w:r>
      <w:r w:rsidRPr="00EE7BE8">
        <w:rPr>
          <w:b/>
          <w:sz w:val="36"/>
        </w:rPr>
        <w:instrText xml:space="preserve"> TOC \o "3-3" \h \z \t "Heading 1,1,Heading 2,2,Appendix,1" </w:instrText>
      </w:r>
      <w:r w:rsidRPr="00EE7BE8">
        <w:rPr>
          <w:b/>
          <w:sz w:val="36"/>
        </w:rPr>
        <w:fldChar w:fldCharType="separate"/>
      </w:r>
      <w:hyperlink w:anchor="_Toc12716176" w:history="1">
        <w:r w:rsidR="00F33796" w:rsidRPr="002D00FC">
          <w:rPr>
            <w:rStyle w:val="a4"/>
            <w:noProof/>
          </w:rPr>
          <w:t>Appendix A:</w:t>
        </w:r>
        <w:r w:rsidR="00F3379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F33796" w:rsidRPr="002D00FC">
          <w:rPr>
            <w:rStyle w:val="a4"/>
            <w:noProof/>
          </w:rPr>
          <w:t>Glossary of Terms and Definitions</w:t>
        </w:r>
        <w:r w:rsidR="00F33796">
          <w:rPr>
            <w:noProof/>
            <w:webHidden/>
          </w:rPr>
          <w:tab/>
        </w:r>
        <w:r w:rsidR="00F33796">
          <w:rPr>
            <w:noProof/>
            <w:webHidden/>
          </w:rPr>
          <w:fldChar w:fldCharType="begin"/>
        </w:r>
        <w:r w:rsidR="00F33796">
          <w:rPr>
            <w:noProof/>
            <w:webHidden/>
          </w:rPr>
          <w:instrText xml:space="preserve"> PAGEREF _Toc12716176 \h </w:instrText>
        </w:r>
        <w:r w:rsidR="00F33796">
          <w:rPr>
            <w:noProof/>
            <w:webHidden/>
          </w:rPr>
        </w:r>
        <w:r w:rsidR="00F33796">
          <w:rPr>
            <w:noProof/>
            <w:webHidden/>
          </w:rPr>
          <w:fldChar w:fldCharType="separate"/>
        </w:r>
        <w:r w:rsidR="00F33796">
          <w:rPr>
            <w:noProof/>
            <w:webHidden/>
          </w:rPr>
          <w:t>4</w:t>
        </w:r>
        <w:r w:rsidR="00F33796">
          <w:rPr>
            <w:noProof/>
            <w:webHidden/>
          </w:rPr>
          <w:fldChar w:fldCharType="end"/>
        </w:r>
      </w:hyperlink>
    </w:p>
    <w:p w14:paraId="1EDD7ACA" w14:textId="77777777" w:rsidR="00F33796" w:rsidRDefault="00F33796">
      <w:pPr>
        <w:pStyle w:val="10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12716177" w:history="1">
        <w:r w:rsidRPr="002D00FC">
          <w:rPr>
            <w:rStyle w:val="a4"/>
            <w:noProof/>
          </w:rPr>
          <w:t>Appendix B: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D00FC">
          <w:rPr>
            <w:rStyle w:val="a4"/>
            <w:noProof/>
          </w:rPr>
          <w:t>Other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C52E1" w14:textId="77777777" w:rsidR="00F33796" w:rsidRDefault="00F33796">
      <w:pPr>
        <w:pStyle w:val="10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12716178" w:history="1">
        <w:r w:rsidRPr="002D00FC">
          <w:rPr>
            <w:rStyle w:val="a4"/>
            <w:noProof/>
          </w:rPr>
          <w:t>Appendix C: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D00FC">
          <w:rPr>
            <w:rStyle w:val="a4"/>
            <w:noProof/>
          </w:rPr>
          <w:t>Input for What's New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C43DC2" w14:textId="77777777" w:rsidR="00F33796" w:rsidRDefault="00F33796">
      <w:pPr>
        <w:pStyle w:val="10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12716179" w:history="1">
        <w:r w:rsidRPr="002D00FC">
          <w:rPr>
            <w:rStyle w:val="a4"/>
            <w:noProof/>
          </w:rPr>
          <w:t>Appendix D: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D00FC">
          <w:rPr>
            <w:rStyle w:val="a4"/>
            <w:noProof/>
          </w:rPr>
          <w:t>Previous Dialogs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ABD656" w14:textId="77777777" w:rsidR="00336748" w:rsidRPr="00EE7BE8" w:rsidRDefault="00C812D5" w:rsidP="00336748">
      <w:r w:rsidRPr="00EE7BE8">
        <w:rPr>
          <w:b/>
          <w:sz w:val="36"/>
        </w:rPr>
        <w:fldChar w:fldCharType="end"/>
      </w:r>
      <w:r w:rsidR="00336748" w:rsidRPr="00EE7BE8">
        <w:br w:type="page"/>
      </w:r>
    </w:p>
    <w:p w14:paraId="167DA9C6" w14:textId="46252A21" w:rsidR="006640F2" w:rsidRPr="008508FE" w:rsidRDefault="003C0D80" w:rsidP="008508FE">
      <w:pPr>
        <w:pStyle w:val="1"/>
      </w:pPr>
      <w:r w:rsidRPr="008508FE">
        <w:lastRenderedPageBreak/>
        <w:t>简介</w:t>
      </w:r>
    </w:p>
    <w:p w14:paraId="563B0447" w14:textId="3E7D9A6D" w:rsidR="008B7519" w:rsidRPr="00E5240E" w:rsidRDefault="00A955DF" w:rsidP="00E5240E">
      <w:r>
        <w:rPr>
          <w:rFonts w:ascii="Arial" w:hAnsi="Arial" w:cs="Arial"/>
          <w:color w:val="333333"/>
          <w:shd w:val="clear" w:color="auto" w:fill="FFFFFF"/>
        </w:rPr>
        <w:t xml:space="preserve">log4cplus is a simple to use C++ logging API providing </w:t>
      </w:r>
      <w:r w:rsidRPr="00A955DF">
        <w:rPr>
          <w:rFonts w:ascii="Arial" w:hAnsi="Arial" w:cs="Arial"/>
          <w:b/>
          <w:color w:val="333333"/>
          <w:shd w:val="clear" w:color="auto" w:fill="FFFFFF"/>
        </w:rPr>
        <w:t>thread-safe</w:t>
      </w:r>
      <w:r>
        <w:rPr>
          <w:rFonts w:ascii="Arial" w:hAnsi="Arial" w:cs="Arial"/>
          <w:color w:val="333333"/>
          <w:shd w:val="clear" w:color="auto" w:fill="FFFFFF"/>
        </w:rPr>
        <w:t>, flexible, and arbitrarily granular control over log management and configuration. It is modelled after the Java log4j API.</w:t>
      </w:r>
    </w:p>
    <w:p w14:paraId="79E4A023" w14:textId="72DAE457" w:rsidR="003C0D80" w:rsidRDefault="003C0D80" w:rsidP="00573140">
      <w:pPr>
        <w:pStyle w:val="1"/>
      </w:pPr>
      <w:bookmarkStart w:id="1" w:name="_Octave_Band_Display"/>
      <w:bookmarkEnd w:id="1"/>
      <w:r>
        <w:rPr>
          <w:b w:val="0"/>
        </w:rPr>
        <w:t>术语介绍</w:t>
      </w:r>
    </w:p>
    <w:p w14:paraId="568407E8" w14:textId="5FB0082C" w:rsidR="00B6097A" w:rsidRDefault="00B6097A" w:rsidP="00B6097A">
      <w:pPr>
        <w:pStyle w:val="2"/>
      </w:pPr>
      <w:bookmarkStart w:id="2" w:name="_Add_Y_Axis"/>
      <w:bookmarkStart w:id="3" w:name="_Complex_Options"/>
      <w:bookmarkStart w:id="4" w:name="_Multiple_Selection"/>
      <w:bookmarkStart w:id="5" w:name="_Support_multiple_selection"/>
      <w:bookmarkStart w:id="6" w:name="_Toc497214945"/>
      <w:bookmarkStart w:id="7" w:name="_Toc497214946"/>
      <w:bookmarkStart w:id="8" w:name="_Toc497214947"/>
      <w:bookmarkStart w:id="9" w:name="_Deselect_multiple_display"/>
      <w:bookmarkStart w:id="10" w:name="_Multiple_Editing_Behaviors"/>
      <w:bookmarkStart w:id="11" w:name="_Operate_multiple_selected"/>
      <w:bookmarkStart w:id="12" w:name="_Multiple_selection_behavior"/>
      <w:bookmarkStart w:id="13" w:name="_Selection_behaviors_changed"/>
      <w:bookmarkStart w:id="14" w:name="_Y-Axis_enhancement_for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Log4CPlus</w:t>
      </w:r>
      <w:r>
        <w:t>要素</w:t>
      </w:r>
    </w:p>
    <w:p w14:paraId="7F366E6D" w14:textId="479FBB87" w:rsidR="00B6097A" w:rsidRDefault="00071DDE" w:rsidP="00B6097A">
      <w:r>
        <w:rPr>
          <w:noProof/>
          <w:lang w:eastAsia="zh-CN"/>
        </w:rPr>
        <w:drawing>
          <wp:inline distT="0" distB="0" distL="0" distR="0" wp14:anchorId="55EA15B7" wp14:editId="32B9A207">
            <wp:extent cx="5486400" cy="39084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A29A" w14:textId="3C9D39D4" w:rsidR="00034590" w:rsidRDefault="00034590" w:rsidP="00034590">
      <w:pPr>
        <w:pStyle w:val="2"/>
      </w:pPr>
      <w:r>
        <w:t>各个要素之间的关系</w:t>
      </w:r>
    </w:p>
    <w:p w14:paraId="76C03F65" w14:textId="196B57A4" w:rsidR="00034590" w:rsidRDefault="00034590" w:rsidP="00B6097A">
      <w:r>
        <w:rPr>
          <w:noProof/>
          <w:lang w:eastAsia="zh-CN"/>
        </w:rPr>
        <w:drawing>
          <wp:inline distT="0" distB="0" distL="0" distR="0" wp14:anchorId="460DDBFC" wp14:editId="6779593D">
            <wp:extent cx="5486400" cy="1325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B600" w14:textId="2E065B70" w:rsidR="00B6097A" w:rsidRDefault="00B6097A" w:rsidP="00B6097A">
      <w:pPr>
        <w:pStyle w:val="2"/>
      </w:pPr>
      <w:r>
        <w:lastRenderedPageBreak/>
        <w:t>Logger</w:t>
      </w:r>
    </w:p>
    <w:p w14:paraId="4367C4DD" w14:textId="118B5410" w:rsidR="00633B8D" w:rsidRDefault="00071DDE" w:rsidP="00633B8D">
      <w:r>
        <w:rPr>
          <w:noProof/>
          <w:lang w:eastAsia="zh-CN"/>
        </w:rPr>
        <w:drawing>
          <wp:inline distT="0" distB="0" distL="0" distR="0" wp14:anchorId="29249413" wp14:editId="017FC38C">
            <wp:extent cx="5486400" cy="31851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004" w14:textId="59E551D9" w:rsidR="00633B8D" w:rsidRDefault="00633B8D" w:rsidP="00633B8D">
      <w:pPr>
        <w:pStyle w:val="2"/>
        <w:rPr>
          <w:lang w:eastAsia="zh-CN"/>
        </w:rPr>
      </w:pPr>
      <w:r>
        <w:rPr>
          <w:lang w:eastAsia="zh-CN"/>
        </w:rPr>
        <w:t>appender</w:t>
      </w:r>
    </w:p>
    <w:p w14:paraId="46A09903" w14:textId="51AA0947" w:rsidR="00633B8D" w:rsidRDefault="00071DDE" w:rsidP="00633B8D">
      <w:pPr>
        <w:pStyle w:val="af2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332D4D8" wp14:editId="4C7349EB">
            <wp:extent cx="5486400" cy="35896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0E24" w14:textId="6682560A" w:rsidR="00633B8D" w:rsidRDefault="00633B8D" w:rsidP="00633B8D">
      <w:pPr>
        <w:pStyle w:val="2"/>
        <w:rPr>
          <w:lang w:eastAsia="zh-CN"/>
        </w:rPr>
      </w:pPr>
      <w:r>
        <w:rPr>
          <w:lang w:eastAsia="zh-CN"/>
        </w:rPr>
        <w:lastRenderedPageBreak/>
        <w:t>layout</w:t>
      </w:r>
    </w:p>
    <w:p w14:paraId="060FCCB5" w14:textId="1850A360" w:rsidR="00B5449A" w:rsidRDefault="00071DDE" w:rsidP="00B5449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8985EA8" wp14:editId="0F2D016A">
            <wp:extent cx="5486400" cy="23888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F2E7" w14:textId="026F55C6" w:rsidR="00B5449A" w:rsidRDefault="00B5449A" w:rsidP="00B5449A">
      <w:pPr>
        <w:pStyle w:val="2"/>
        <w:rPr>
          <w:lang w:eastAsia="zh-CN"/>
        </w:rPr>
      </w:pPr>
      <w:r>
        <w:rPr>
          <w:lang w:eastAsia="zh-CN"/>
        </w:rPr>
        <w:t>filter</w:t>
      </w:r>
    </w:p>
    <w:p w14:paraId="3454778D" w14:textId="38C4A37C" w:rsidR="002909CA" w:rsidRDefault="002909CA" w:rsidP="00B5449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AC096AC" wp14:editId="7EB509DB">
            <wp:extent cx="5486400" cy="31127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35D8" w14:textId="608B6B1F" w:rsidR="00B5449A" w:rsidRDefault="002909CA" w:rsidP="00B5449A">
      <w:r>
        <w:rPr>
          <w:rFonts w:hint="eastAsia"/>
          <w:lang w:eastAsia="zh-CN"/>
        </w:rPr>
        <w:t>配置文件配置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是很好写的，可以参考例子</w:t>
      </w:r>
      <w:hyperlink r:id="rId19" w:history="1">
        <w:r>
          <w:rPr>
            <w:rStyle w:val="a4"/>
          </w:rPr>
          <w:t>https://github.com/log4cplus/log4cplus/blob/master/tests/filter_test/log4cplus.properties.in</w:t>
        </w:r>
      </w:hyperlink>
    </w:p>
    <w:p w14:paraId="5F995E19" w14:textId="52CFB0F8" w:rsidR="002909CA" w:rsidRDefault="002909CA" w:rsidP="00B5449A">
      <w:pPr>
        <w:rPr>
          <w:lang w:eastAsia="zh-CN"/>
        </w:rPr>
      </w:pPr>
      <w:r>
        <w:rPr>
          <w:rFonts w:hint="eastAsia"/>
          <w:lang w:eastAsia="zh-CN"/>
        </w:rPr>
        <w:t>如下设置先过滤掉所有的输出，然后设置只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>.</w:t>
      </w:r>
    </w:p>
    <w:p w14:paraId="04C50086" w14:textId="062E2BD6" w:rsidR="002909CA" w:rsidRDefault="002909CA" w:rsidP="00B5449A">
      <w:pPr>
        <w:rPr>
          <w:lang w:eastAsia="zh-CN"/>
        </w:rPr>
      </w:pPr>
      <w:r>
        <w:rPr>
          <w:lang w:eastAsia="zh-CN"/>
        </w:rPr>
        <w:t>最后只有</w:t>
      </w:r>
      <w:r>
        <w:rPr>
          <w:lang w:eastAsia="zh-CN"/>
        </w:rPr>
        <w:t>trace</w:t>
      </w:r>
      <w:r>
        <w:rPr>
          <w:lang w:eastAsia="zh-CN"/>
        </w:rPr>
        <w:t>信息可以输出</w:t>
      </w:r>
      <w:r>
        <w:rPr>
          <w:rFonts w:hint="eastAsia"/>
          <w:lang w:eastAsia="zh-CN"/>
        </w:rPr>
        <w:t>.</w:t>
      </w:r>
    </w:p>
    <w:p w14:paraId="0F1F2B14" w14:textId="28EF60E4" w:rsidR="002909CA" w:rsidRDefault="002909CA" w:rsidP="00B5449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264C19B" wp14:editId="3FD93D3D">
            <wp:extent cx="4713514" cy="1405871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113" cy="14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062" w14:textId="77777777" w:rsidR="00791678" w:rsidRDefault="00791678" w:rsidP="00B5449A">
      <w:pPr>
        <w:rPr>
          <w:lang w:eastAsia="zh-CN"/>
        </w:rPr>
      </w:pPr>
    </w:p>
    <w:p w14:paraId="5502FA15" w14:textId="77777777" w:rsidR="00791678" w:rsidRPr="00791678" w:rsidRDefault="00791678" w:rsidP="00791678">
      <w:pPr>
        <w:pStyle w:val="2"/>
        <w:rPr>
          <w:lang w:eastAsia="zh-CN"/>
        </w:rPr>
      </w:pPr>
      <w:r w:rsidRPr="00791678">
        <w:rPr>
          <w:lang w:eastAsia="zh-CN"/>
        </w:rPr>
        <w:t>Nested Diagnostic Context</w:t>
      </w:r>
    </w:p>
    <w:p w14:paraId="783C022B" w14:textId="3C0F95B3" w:rsidR="00791678" w:rsidRDefault="001E42F0" w:rsidP="00B5449A">
      <w:pPr>
        <w:rPr>
          <w:rFonts w:hint="eastAsia"/>
          <w:lang w:eastAsia="zh-CN"/>
        </w:rPr>
      </w:pPr>
      <w:r>
        <w:rPr>
          <w:lang w:eastAsia="zh-CN"/>
        </w:rPr>
        <w:t>N/A</w:t>
      </w:r>
    </w:p>
    <w:p w14:paraId="6E40CA33" w14:textId="77777777" w:rsidR="00791678" w:rsidRPr="002909CA" w:rsidRDefault="00791678" w:rsidP="00B5449A">
      <w:pPr>
        <w:rPr>
          <w:rFonts w:hint="eastAsia"/>
          <w:lang w:eastAsia="zh-CN"/>
        </w:rPr>
      </w:pPr>
    </w:p>
    <w:p w14:paraId="15C907AC" w14:textId="2230393B" w:rsidR="003C0D80" w:rsidRDefault="00B6097A" w:rsidP="00543D6C">
      <w:pPr>
        <w:pStyle w:val="1"/>
      </w:pPr>
      <w:bookmarkStart w:id="15" w:name="_dB_Peak,_dB"/>
      <w:bookmarkStart w:id="16" w:name="_Toc497214956"/>
      <w:bookmarkStart w:id="17" w:name="_Toc497214957"/>
      <w:bookmarkStart w:id="18" w:name="_Toc160636164"/>
      <w:bookmarkStart w:id="19" w:name="_Toc160637381"/>
      <w:bookmarkStart w:id="20" w:name="_Toc160637414"/>
      <w:bookmarkStart w:id="21" w:name="_Toc160639053"/>
      <w:bookmarkStart w:id="22" w:name="_Toc160849439"/>
      <w:bookmarkStart w:id="23" w:name="_Toc160849472"/>
      <w:bookmarkStart w:id="24" w:name="_Toc160849505"/>
      <w:bookmarkStart w:id="25" w:name="_Toc160849802"/>
      <w:bookmarkStart w:id="26" w:name="_Toc160636165"/>
      <w:bookmarkStart w:id="27" w:name="_Toc160637382"/>
      <w:bookmarkStart w:id="28" w:name="_Toc160637415"/>
      <w:bookmarkStart w:id="29" w:name="_Toc160639054"/>
      <w:bookmarkStart w:id="30" w:name="_Toc160849440"/>
      <w:bookmarkStart w:id="31" w:name="_Toc160849473"/>
      <w:bookmarkStart w:id="32" w:name="_Toc160849506"/>
      <w:bookmarkStart w:id="33" w:name="_Toc160849803"/>
      <w:bookmarkStart w:id="34" w:name="_Toc160636170"/>
      <w:bookmarkStart w:id="35" w:name="_Toc160637387"/>
      <w:bookmarkStart w:id="36" w:name="_Toc160637420"/>
      <w:bookmarkStart w:id="37" w:name="_Toc160639059"/>
      <w:bookmarkStart w:id="38" w:name="_Toc160849445"/>
      <w:bookmarkStart w:id="39" w:name="_Toc160849478"/>
      <w:bookmarkStart w:id="40" w:name="_Toc160849511"/>
      <w:bookmarkStart w:id="41" w:name="_Toc16084980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t>应</w:t>
      </w:r>
      <w:r w:rsidR="003C0D80">
        <w:t>用</w:t>
      </w:r>
    </w:p>
    <w:p w14:paraId="6AC8CA50" w14:textId="63B8FD85" w:rsidR="008E0601" w:rsidRDefault="008E0601" w:rsidP="008E0601">
      <w:pPr>
        <w:rPr>
          <w:lang w:eastAsia="zh-CN"/>
        </w:rPr>
      </w:pPr>
      <w:r>
        <w:rPr>
          <w:lang w:eastAsia="zh-CN"/>
        </w:rPr>
        <w:t>在该文档同目录下有个工程</w:t>
      </w:r>
      <w:r w:rsidR="003E74E9" w:rsidRPr="003E74E9">
        <w:rPr>
          <w:lang w:eastAsia="zh-CN"/>
        </w:rPr>
        <w:t>log4cplus</w:t>
      </w:r>
      <w:r>
        <w:rPr>
          <w:rFonts w:hint="eastAsia"/>
          <w:lang w:eastAsia="zh-CN"/>
        </w:rPr>
        <w:t>，</w:t>
      </w:r>
      <w:r>
        <w:rPr>
          <w:lang w:eastAsia="zh-CN"/>
        </w:rPr>
        <w:t>用</w:t>
      </w:r>
      <w:r>
        <w:rPr>
          <w:lang w:eastAsia="zh-CN"/>
        </w:rPr>
        <w:t>vs</w:t>
      </w:r>
      <w:r>
        <w:rPr>
          <w:lang w:eastAsia="zh-CN"/>
        </w:rPr>
        <w:t>编写</w:t>
      </w:r>
      <w:r>
        <w:rPr>
          <w:lang w:eastAsia="zh-CN"/>
        </w:rPr>
        <w:t>各种测试代码</w:t>
      </w:r>
      <w:r>
        <w:rPr>
          <w:rFonts w:hint="eastAsia"/>
          <w:lang w:eastAsia="zh-CN"/>
        </w:rPr>
        <w:t>.</w:t>
      </w:r>
    </w:p>
    <w:p w14:paraId="24ED2A36" w14:textId="65F80B1E" w:rsidR="003E74E9" w:rsidRDefault="003E74E9" w:rsidP="008E0601">
      <w:pPr>
        <w:rPr>
          <w:lang w:eastAsia="zh-CN"/>
        </w:rPr>
      </w:pPr>
      <w:r>
        <w:rPr>
          <w:lang w:eastAsia="zh-CN"/>
        </w:rPr>
        <w:t>Log4cplus</w:t>
      </w:r>
      <w:r>
        <w:rPr>
          <w:lang w:eastAsia="zh-CN"/>
        </w:rPr>
        <w:t>已经</w:t>
      </w:r>
      <w:r w:rsidR="00FC1446">
        <w:rPr>
          <w:lang w:eastAsia="zh-CN"/>
        </w:rPr>
        <w:t>编成</w:t>
      </w:r>
      <w:r>
        <w:rPr>
          <w:lang w:eastAsia="zh-CN"/>
        </w:rPr>
        <w:t>库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其文件结构如下</w:t>
      </w:r>
      <w:r>
        <w:rPr>
          <w:rFonts w:hint="eastAsia"/>
          <w:lang w:eastAsia="zh-CN"/>
        </w:rPr>
        <w:t>，以下测试代码都是用该库</w:t>
      </w:r>
      <w:r w:rsidR="00FC1446">
        <w:rPr>
          <w:rFonts w:hint="eastAsia"/>
          <w:lang w:eastAsia="zh-CN"/>
        </w:rPr>
        <w:t>。</w:t>
      </w:r>
    </w:p>
    <w:p w14:paraId="426F2BAA" w14:textId="0635D8FB" w:rsidR="003E74E9" w:rsidRPr="008E0601" w:rsidRDefault="003E74E9" w:rsidP="008E0601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AD1BE51" wp14:editId="27E2CB59">
            <wp:extent cx="4022271" cy="163265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6893" cy="16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0A56" w14:textId="4DB2D034" w:rsidR="008508FE" w:rsidRDefault="008E0601" w:rsidP="008E0601">
      <w:pPr>
        <w:pStyle w:val="2"/>
      </w:pPr>
      <w:r>
        <w:t>基本的测试</w:t>
      </w:r>
    </w:p>
    <w:p w14:paraId="5FEA4C08" w14:textId="0F8E87C7" w:rsidR="008E0601" w:rsidRDefault="008E0601" w:rsidP="008E0601">
      <w:pPr>
        <w:rPr>
          <w:lang w:eastAsia="zh-CN"/>
        </w:rPr>
      </w:pPr>
      <w:r>
        <w:t>请</w:t>
      </w:r>
      <w:r w:rsidR="0006675D">
        <w:t>参考</w:t>
      </w:r>
      <w:r w:rsidR="0006675D">
        <w:rPr>
          <w:rFonts w:hint="eastAsia"/>
          <w:lang w:eastAsia="zh-CN"/>
        </w:rPr>
        <w:t>项目：</w:t>
      </w:r>
      <w:r w:rsidR="0006675D" w:rsidRPr="0006675D">
        <w:rPr>
          <w:lang w:eastAsia="zh-CN"/>
        </w:rPr>
        <w:t>BasicTest</w:t>
      </w:r>
    </w:p>
    <w:p w14:paraId="42358A39" w14:textId="268E76D3" w:rsidR="0006675D" w:rsidRPr="00FC1446" w:rsidRDefault="0006675D" w:rsidP="008937A3">
      <w:pPr>
        <w:pStyle w:val="af2"/>
        <w:numPr>
          <w:ilvl w:val="0"/>
          <w:numId w:val="38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该</w:t>
      </w:r>
      <w:r>
        <w:rPr>
          <w:rFonts w:ascii="微软雅黑" w:eastAsia="微软雅黑" w:hAnsi="微软雅黑" w:cs="微软雅黑" w:hint="eastAsia"/>
          <w:lang w:eastAsia="zh-CN"/>
        </w:rPr>
        <w:t>测试代码探讨了</w:t>
      </w:r>
      <w:r>
        <w:rPr>
          <w:rFonts w:hint="eastAsia"/>
          <w:lang w:eastAsia="zh-CN"/>
        </w:rPr>
        <w:t xml:space="preserve"> log</w:t>
      </w:r>
      <w:r>
        <w:rPr>
          <w:lang w:eastAsia="zh-CN"/>
        </w:rPr>
        <w:t xml:space="preserve">4cplus </w:t>
      </w:r>
      <w:r>
        <w:rPr>
          <w:rFonts w:ascii="微软雅黑" w:eastAsia="微软雅黑" w:hAnsi="微软雅黑" w:cs="微软雅黑" w:hint="eastAsia"/>
          <w:lang w:eastAsia="zh-CN"/>
        </w:rPr>
        <w:t>使用步骤</w:t>
      </w:r>
    </w:p>
    <w:p w14:paraId="77CF62E6" w14:textId="531D6731" w:rsidR="00FC1446" w:rsidRPr="00FC1446" w:rsidRDefault="00FC1446" w:rsidP="00FC1446">
      <w:pPr>
        <w:pStyle w:val="af2"/>
        <w:numPr>
          <w:ilvl w:val="1"/>
          <w:numId w:val="38"/>
        </w:numPr>
        <w:rPr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定义appender</w:t>
      </w:r>
    </w:p>
    <w:p w14:paraId="2A0C91C7" w14:textId="45DAA37E" w:rsidR="00FC1446" w:rsidRPr="00FC1446" w:rsidRDefault="00FC1446" w:rsidP="00FC1446">
      <w:pPr>
        <w:pStyle w:val="af2"/>
        <w:numPr>
          <w:ilvl w:val="1"/>
          <w:numId w:val="38"/>
        </w:numPr>
        <w:rPr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定义layout</w:t>
      </w:r>
    </w:p>
    <w:p w14:paraId="2E965207" w14:textId="37A961A4" w:rsidR="00FC1446" w:rsidRPr="00FC1446" w:rsidRDefault="00FC1446" w:rsidP="00FC1446">
      <w:pPr>
        <w:pStyle w:val="af2"/>
        <w:numPr>
          <w:ilvl w:val="1"/>
          <w:numId w:val="38"/>
        </w:numPr>
        <w:rPr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定义log</w:t>
      </w:r>
    </w:p>
    <w:p w14:paraId="6FBEFD66" w14:textId="2B170E8F" w:rsidR="00FC1446" w:rsidRPr="00FC1446" w:rsidRDefault="00FC1446" w:rsidP="00FC1446">
      <w:pPr>
        <w:pStyle w:val="af2"/>
        <w:numPr>
          <w:ilvl w:val="1"/>
          <w:numId w:val="38"/>
        </w:numPr>
        <w:rPr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Loglevel 控制</w:t>
      </w:r>
    </w:p>
    <w:p w14:paraId="7813B0B5" w14:textId="0E0618DB" w:rsidR="00FC1446" w:rsidRPr="008937A3" w:rsidRDefault="00FC1446" w:rsidP="00FC1446">
      <w:pPr>
        <w:pStyle w:val="af2"/>
        <w:numPr>
          <w:ilvl w:val="1"/>
          <w:numId w:val="38"/>
        </w:numPr>
        <w:rPr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打印log</w:t>
      </w:r>
    </w:p>
    <w:p w14:paraId="223337D4" w14:textId="7D7D8C14" w:rsidR="008937A3" w:rsidRDefault="008937A3" w:rsidP="008937A3">
      <w:pPr>
        <w:pStyle w:val="af2"/>
        <w:numPr>
          <w:ilvl w:val="0"/>
          <w:numId w:val="38"/>
        </w:numPr>
        <w:rPr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静态库参加工程目录下文件夹</w:t>
      </w:r>
      <w:r w:rsidRPr="008937A3">
        <w:rPr>
          <w:rFonts w:ascii="微软雅黑" w:eastAsia="微软雅黑" w:hAnsi="微软雅黑" w:cs="微软雅黑"/>
          <w:lang w:eastAsia="zh-CN"/>
        </w:rPr>
        <w:t>ThirdParty</w:t>
      </w:r>
      <w:r>
        <w:rPr>
          <w:rFonts w:ascii="微软雅黑" w:eastAsia="微软雅黑" w:hAnsi="微软雅黑" w:cs="微软雅黑"/>
          <w:lang w:eastAsia="zh-CN"/>
        </w:rPr>
        <w:t>下</w:t>
      </w:r>
    </w:p>
    <w:p w14:paraId="427140EA" w14:textId="77777777" w:rsidR="0006675D" w:rsidRPr="0006675D" w:rsidRDefault="0006675D" w:rsidP="008E0601">
      <w:pPr>
        <w:rPr>
          <w:rFonts w:hint="eastAsia"/>
          <w:lang w:eastAsia="zh-CN"/>
        </w:rPr>
      </w:pPr>
    </w:p>
    <w:p w14:paraId="2EE38898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&lt;log4cplus/logger.h&gt;</w:t>
      </w:r>
    </w:p>
    <w:p w14:paraId="69FC0B9A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&lt;log4cplus/consoleappender.h&gt;</w:t>
      </w:r>
    </w:p>
    <w:p w14:paraId="055611BA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&lt;log4cplus/layout.h&gt;</w:t>
      </w:r>
    </w:p>
    <w:p w14:paraId="51F2CCEF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&lt;log4cplus/ndc.h&gt;</w:t>
      </w:r>
    </w:p>
    <w:p w14:paraId="6AACC7C9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&lt;log4cplus/mdc.h&gt;</w:t>
      </w:r>
    </w:p>
    <w:p w14:paraId="0179577E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&lt;log4cplus/helpers/loglog.h&gt;</w:t>
      </w:r>
    </w:p>
    <w:p w14:paraId="271E3EB6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&lt;log4cplus/thread/threads.h&gt;</w:t>
      </w:r>
    </w:p>
    <w:p w14:paraId="4E589FF6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&lt;log4cplus/loggingmacros.h&gt;</w:t>
      </w:r>
    </w:p>
    <w:p w14:paraId="38FD8F86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&lt;log4cplus/fileappender.h&gt;</w:t>
      </w:r>
    </w:p>
    <w:p w14:paraId="7277E018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&lt;iostream&gt;</w:t>
      </w:r>
    </w:p>
    <w:p w14:paraId="7BDCDF71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&lt;string&gt;</w:t>
      </w:r>
    </w:p>
    <w:p w14:paraId="6374F373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&lt;thread&gt;</w:t>
      </w:r>
    </w:p>
    <w:p w14:paraId="18AC774B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2B693D08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i/>
          <w:iCs/>
          <w:color w:val="0000FF"/>
          <w:sz w:val="19"/>
          <w:szCs w:val="19"/>
        </w:rPr>
        <w:t>std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;</w:t>
      </w:r>
    </w:p>
    <w:p w14:paraId="7F572C00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log4cplus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;</w:t>
      </w:r>
    </w:p>
    <w:p w14:paraId="4E4002DF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log4cplus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::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helpers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;</w:t>
      </w:r>
    </w:p>
    <w:p w14:paraId="08BAFD0E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4ED9AAA9" w14:textId="5FAAE723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sz w:val="19"/>
          <w:szCs w:val="19"/>
        </w:rPr>
        <w:t>int</w:t>
      </w:r>
      <w:r w:rsidR="00CB456F">
        <w:rPr>
          <w:rFonts w:ascii="新宋体" w:eastAsia="新宋体" w:hAnsi="Times New Roman" w:cs="新宋体"/>
          <w:color w:val="0000FF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main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()</w:t>
      </w:r>
    </w:p>
    <w:p w14:paraId="0F7500FF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>{</w:t>
      </w:r>
    </w:p>
    <w:p w14:paraId="16B3E3D2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sz w:val="19"/>
          <w:szCs w:val="19"/>
        </w:rPr>
        <w:t>// define appender</w:t>
      </w:r>
    </w:p>
    <w:p w14:paraId="0E37B713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sz w:val="19"/>
          <w:szCs w:val="19"/>
        </w:rPr>
        <w:t>SharedAppenderPtr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pConsoleAppender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ConsoleAppender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());</w:t>
      </w:r>
    </w:p>
    <w:p w14:paraId="0A7707D5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sz w:val="19"/>
          <w:szCs w:val="19"/>
        </w:rPr>
        <w:t>SharedAppenderPtr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pFileAppender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FileAppender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"..\Basic_testfile.log"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));</w:t>
      </w:r>
    </w:p>
    <w:p w14:paraId="13742523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sz w:val="19"/>
          <w:szCs w:val="19"/>
        </w:rPr>
        <w:t>SharedAppenderPtr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pFileAppenderWithPattern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FileAppender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"..\Basic_patter.log"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));</w:t>
      </w:r>
    </w:p>
    <w:p w14:paraId="69C17060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3D0109B6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sz w:val="19"/>
          <w:szCs w:val="19"/>
        </w:rPr>
        <w:t>// define layout</w:t>
      </w:r>
    </w:p>
    <w:p w14:paraId="6BDE681A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i/>
          <w:iCs/>
          <w:color w:val="0000FF"/>
          <w:sz w:val="19"/>
          <w:szCs w:val="19"/>
        </w:rPr>
        <w:t>auto_ptr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&gt; 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pSimpleLayout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SimpleLayout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());</w:t>
      </w:r>
    </w:p>
    <w:p w14:paraId="4E4C973E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80"/>
          <w:sz w:val="19"/>
          <w:szCs w:val="19"/>
        </w:rPr>
        <w:t>pConsoleAppender</w:t>
      </w:r>
      <w:r>
        <w:rPr>
          <w:rFonts w:ascii="新宋体" w:eastAsia="新宋体" w:hAnsi="Times New Roman" w:cs="新宋体"/>
          <w:color w:val="008080"/>
          <w:sz w:val="19"/>
          <w:szCs w:val="19"/>
        </w:rPr>
        <w:t>-&gt;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setLayout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pSimpleLayout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6B5311A5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6CD8C4E6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i/>
          <w:iCs/>
          <w:color w:val="0000FF"/>
          <w:sz w:val="19"/>
          <w:szCs w:val="19"/>
        </w:rPr>
        <w:t>auto_ptr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&gt; 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pTTCLayout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TTCCLayout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());</w:t>
      </w:r>
    </w:p>
    <w:p w14:paraId="5306A35D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80"/>
          <w:sz w:val="19"/>
          <w:szCs w:val="19"/>
        </w:rPr>
        <w:t>pFileAppender</w:t>
      </w:r>
      <w:r>
        <w:rPr>
          <w:rFonts w:ascii="新宋体" w:eastAsia="新宋体" w:hAnsi="Times New Roman" w:cs="新宋体"/>
          <w:color w:val="008080"/>
          <w:sz w:val="19"/>
          <w:szCs w:val="19"/>
        </w:rPr>
        <w:t>-&gt;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setLayout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pTTCLayout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40B611B5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23D22E50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i/>
          <w:iCs/>
          <w:color w:val="0000FF"/>
          <w:sz w:val="19"/>
          <w:szCs w:val="19"/>
        </w:rPr>
        <w:t>auto_ptr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&gt; 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pPatternLayout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PatternLayout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"%d{%m/%d/%y %H:%M:%S,%Q} [%t] %-5p %c{2} %%%x%% - %X{key} - %m [%l]%n"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));</w:t>
      </w:r>
    </w:p>
    <w:p w14:paraId="51477992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80"/>
          <w:sz w:val="19"/>
          <w:szCs w:val="19"/>
        </w:rPr>
        <w:t>pFileAppenderWithPattern</w:t>
      </w:r>
      <w:r>
        <w:rPr>
          <w:rFonts w:ascii="新宋体" w:eastAsia="新宋体" w:hAnsi="Times New Roman" w:cs="新宋体"/>
          <w:color w:val="008080"/>
          <w:sz w:val="19"/>
          <w:szCs w:val="19"/>
        </w:rPr>
        <w:t>-&gt;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setLayout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pPatternLayout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3E0FACF5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7A6B0173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sz w:val="19"/>
          <w:szCs w:val="19"/>
        </w:rPr>
        <w:t>// define Logger</w:t>
      </w:r>
    </w:p>
    <w:p w14:paraId="76239FCC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sz w:val="19"/>
          <w:szCs w:val="19"/>
        </w:rPr>
        <w:t>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rootLogger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::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getInstance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"root"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4FB63B3C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1D0B5CD1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sz w:val="19"/>
          <w:szCs w:val="19"/>
        </w:rPr>
        <w:t>// Note</w:t>
      </w:r>
      <w:r>
        <w:rPr>
          <w:rFonts w:ascii="新宋体" w:eastAsia="新宋体" w:hAnsi="Times New Roman" w:cs="新宋体" w:hint="eastAsia"/>
          <w:color w:val="00800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008000"/>
          <w:sz w:val="19"/>
          <w:szCs w:val="19"/>
        </w:rPr>
        <w:t>childLogger is child of rootLogger and will inherit all appenders.</w:t>
      </w:r>
    </w:p>
    <w:p w14:paraId="57F4869B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sz w:val="19"/>
          <w:szCs w:val="19"/>
        </w:rPr>
        <w:t>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childLogger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::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getInstance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"root.child"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5ADCC97D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632AB0CD" w14:textId="6C20D26D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sz w:val="19"/>
          <w:szCs w:val="19"/>
        </w:rPr>
        <w:t>// attach appender</w:t>
      </w:r>
      <w:r>
        <w:rPr>
          <w:rFonts w:ascii="新宋体" w:eastAsia="新宋体" w:hAnsi="Times New Roman" w:cs="新宋体"/>
          <w:color w:val="00800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8000"/>
          <w:sz w:val="19"/>
          <w:szCs w:val="19"/>
        </w:rPr>
        <w:t xml:space="preserve"> to logger</w:t>
      </w:r>
    </w:p>
    <w:p w14:paraId="77CD93FE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80"/>
          <w:sz w:val="19"/>
          <w:szCs w:val="19"/>
        </w:rPr>
        <w:t>rootLogger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.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addAppender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pConsoleAppender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24B36A37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80"/>
          <w:sz w:val="19"/>
          <w:szCs w:val="19"/>
        </w:rPr>
        <w:t>rootLogger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.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addAppender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pFileAppender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11FE8C09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80"/>
          <w:sz w:val="19"/>
          <w:szCs w:val="19"/>
        </w:rPr>
        <w:t>childLogger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.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addAppender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pFileAppenderWithPattern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6D4EF6C1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095D40E1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80"/>
          <w:sz w:val="19"/>
          <w:szCs w:val="19"/>
        </w:rPr>
        <w:t>childLogger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.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setLogLevel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log4cplus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::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ALL_LOG_LEVEL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598EA777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50BB751E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sz w:val="19"/>
          <w:szCs w:val="19"/>
        </w:rPr>
        <w:t>// print syslog</w:t>
      </w:r>
    </w:p>
    <w:p w14:paraId="4288E786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A000A0"/>
          <w:sz w:val="19"/>
          <w:szCs w:val="19"/>
        </w:rPr>
        <w:t>LOG4CPLUS_WARN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rootLogger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"rootLogger:this is a warning message..."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1926E18A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A000A0"/>
          <w:sz w:val="19"/>
          <w:szCs w:val="19"/>
        </w:rPr>
        <w:t>LOG4CPLUS_TRACE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::</w:t>
      </w:r>
      <w:r>
        <w:rPr>
          <w:rFonts w:ascii="新宋体" w:eastAsia="新宋体" w:hAnsi="Times New Roman" w:cs="新宋体"/>
          <w:color w:val="880000"/>
          <w:sz w:val="19"/>
          <w:szCs w:val="19"/>
        </w:rPr>
        <w:t>getRoot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(),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"Logger::getRoot:this is a TRACE message..."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03A72728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3E95C99A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A000A0"/>
          <w:sz w:val="19"/>
          <w:szCs w:val="19"/>
        </w:rPr>
        <w:t>LOG4CPLUS_DEBUG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childLogger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"childLogger:this is a DEBUG message..."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1363E8E6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A000A0"/>
          <w:sz w:val="19"/>
          <w:szCs w:val="19"/>
        </w:rPr>
        <w:t>LOG4CPLUS_INFO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childLogger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"childLogger:this is a INFO message..."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7AEA6BC2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A000A0"/>
          <w:sz w:val="19"/>
          <w:szCs w:val="19"/>
        </w:rPr>
        <w:t>LOG4CPLUS_ERROR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childLogger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"childLogger:this is a ERROR message..."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0E34F820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A000A0"/>
          <w:sz w:val="19"/>
          <w:szCs w:val="19"/>
        </w:rPr>
        <w:t>LOG4CPLUS_FATAL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80"/>
          <w:sz w:val="19"/>
          <w:szCs w:val="19"/>
        </w:rPr>
        <w:t>childLogger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sz w:val="19"/>
          <w:szCs w:val="19"/>
        </w:rPr>
        <w:t>"childLogger:this is a FATAL message..."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);</w:t>
      </w:r>
    </w:p>
    <w:p w14:paraId="211FA6D7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565036F5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i/>
          <w:iCs/>
          <w:color w:val="880000"/>
          <w:sz w:val="19"/>
          <w:szCs w:val="19"/>
        </w:rPr>
        <w:t>getchar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();</w:t>
      </w:r>
    </w:p>
    <w:p w14:paraId="5E593F53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20DF49B1" w14:textId="77777777" w:rsidR="0006675D" w:rsidRDefault="0006675D" w:rsidP="0006675D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0;</w:t>
      </w:r>
    </w:p>
    <w:p w14:paraId="69FB9B2E" w14:textId="311ACC6A" w:rsidR="0006675D" w:rsidRDefault="0006675D" w:rsidP="0006675D">
      <w:pPr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>}</w:t>
      </w:r>
    </w:p>
    <w:p w14:paraId="2B256B48" w14:textId="77777777" w:rsidR="008937A3" w:rsidRDefault="008937A3" w:rsidP="0006675D">
      <w:pPr>
        <w:rPr>
          <w:rFonts w:ascii="新宋体" w:eastAsia="新宋体" w:hAnsi="Times New Roman" w:cs="新宋体"/>
          <w:color w:val="000000"/>
          <w:sz w:val="19"/>
          <w:szCs w:val="19"/>
        </w:rPr>
      </w:pPr>
    </w:p>
    <w:p w14:paraId="55917415" w14:textId="49C6ED26" w:rsidR="008937A3" w:rsidRDefault="008937A3" w:rsidP="008937A3">
      <w:pPr>
        <w:pStyle w:val="2"/>
        <w:rPr>
          <w:lang w:eastAsia="zh-CN"/>
        </w:rPr>
      </w:pPr>
      <w:r>
        <w:rPr>
          <w:rFonts w:hint="eastAsia"/>
          <w:lang w:eastAsia="zh-CN"/>
        </w:rPr>
        <w:t>可用配置文件</w:t>
      </w:r>
    </w:p>
    <w:p w14:paraId="6F84B726" w14:textId="04821848" w:rsidR="008937A3" w:rsidRDefault="003E74E9" w:rsidP="008937A3">
      <w:pPr>
        <w:rPr>
          <w:lang w:eastAsia="zh-CN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eastAsia="zh-CN"/>
        </w:rPr>
        <w:t>3</w:t>
      </w:r>
      <w:r>
        <w:rPr>
          <w:lang w:eastAsia="zh-CN"/>
        </w:rPr>
        <w:t>.1</w:t>
      </w:r>
      <w:r>
        <w:rPr>
          <w:lang w:eastAsia="zh-CN"/>
        </w:rPr>
        <w:t>节用代码来实现</w:t>
      </w:r>
      <w:r>
        <w:rPr>
          <w:lang w:eastAsia="zh-CN"/>
        </w:rPr>
        <w:t>log</w:t>
      </w:r>
      <w:r>
        <w:rPr>
          <w:lang w:eastAsia="zh-CN"/>
        </w:rPr>
        <w:t>环境配置以外</w:t>
      </w:r>
      <w:r>
        <w:rPr>
          <w:rFonts w:hint="eastAsia"/>
          <w:lang w:eastAsia="zh-CN"/>
        </w:rPr>
        <w:t>，</w:t>
      </w:r>
      <w:r>
        <w:rPr>
          <w:lang w:eastAsia="zh-CN"/>
        </w:rPr>
        <w:t>log4cplus</w:t>
      </w:r>
      <w:r>
        <w:rPr>
          <w:lang w:eastAsia="zh-CN"/>
        </w:rPr>
        <w:t>利用</w:t>
      </w:r>
      <w:r>
        <w:rPr>
          <w:rFonts w:ascii="新宋体" w:eastAsia="新宋体" w:hAnsi="Times New Roman" w:cs="新宋体"/>
          <w:color w:val="0000FF"/>
          <w:sz w:val="19"/>
          <w:szCs w:val="19"/>
        </w:rPr>
        <w:t>PropertyConfigurator</w:t>
      </w:r>
      <w:r w:rsidRPr="003E74E9">
        <w:rPr>
          <w:lang w:eastAsia="zh-CN"/>
        </w:rPr>
        <w:t>实现了脚本配置</w:t>
      </w:r>
      <w:r w:rsidRPr="003E74E9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本小节使用的方法是目前</w:t>
      </w:r>
      <w:r>
        <w:rPr>
          <w:rFonts w:hint="eastAsia"/>
          <w:lang w:eastAsia="zh-CN"/>
        </w:rPr>
        <w:t>M</w:t>
      </w:r>
      <w:r>
        <w:rPr>
          <w:lang w:eastAsia="zh-CN"/>
        </w:rPr>
        <w:t xml:space="preserve">PR,FFRCT </w:t>
      </w:r>
      <w:r>
        <w:rPr>
          <w:lang w:eastAsia="zh-CN"/>
        </w:rPr>
        <w:t>和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I </w:t>
      </w:r>
      <w:r>
        <w:rPr>
          <w:lang w:eastAsia="zh-CN"/>
        </w:rPr>
        <w:t>小精灵使用的方法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可参见项目名称</w:t>
      </w:r>
      <w:r>
        <w:rPr>
          <w:rFonts w:hint="eastAsia"/>
          <w:lang w:eastAsia="zh-CN"/>
        </w:rPr>
        <w:t>C</w:t>
      </w:r>
      <w:r w:rsidR="000C3DEF">
        <w:rPr>
          <w:rFonts w:hint="eastAsia"/>
          <w:lang w:eastAsia="zh-CN"/>
        </w:rPr>
        <w:t>onfigur</w:t>
      </w:r>
      <w:r w:rsidR="000C3DEF">
        <w:rPr>
          <w:lang w:eastAsia="zh-CN"/>
        </w:rPr>
        <w:t xml:space="preserve">ationFile, </w:t>
      </w:r>
      <w:r w:rsidR="000C3DEF">
        <w:rPr>
          <w:lang w:eastAsia="zh-CN"/>
        </w:rPr>
        <w:t>主要的文件结构如下</w:t>
      </w:r>
      <w:r w:rsidR="000C3DEF">
        <w:rPr>
          <w:rFonts w:hint="eastAsia"/>
          <w:lang w:eastAsia="zh-CN"/>
        </w:rPr>
        <w:t>：</w:t>
      </w:r>
    </w:p>
    <w:p w14:paraId="0DEA248D" w14:textId="5F78D59A" w:rsidR="000C3DEF" w:rsidRDefault="000C3DEF" w:rsidP="008937A3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9A76FC1" wp14:editId="7CB0AA26">
            <wp:extent cx="5486400" cy="35896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7FEC" w14:textId="37A8C0A0" w:rsidR="000C3DEF" w:rsidRDefault="000C3DEF" w:rsidP="008937A3">
      <w:pPr>
        <w:rPr>
          <w:lang w:eastAsia="zh-CN"/>
        </w:rPr>
      </w:pPr>
      <w:r>
        <w:rPr>
          <w:lang w:eastAsia="zh-CN"/>
        </w:rPr>
        <w:t>该方法的应用的主要步骤如下</w:t>
      </w:r>
      <w:r>
        <w:rPr>
          <w:rFonts w:hint="eastAsia"/>
          <w:lang w:eastAsia="zh-CN"/>
        </w:rPr>
        <w:t>：</w:t>
      </w:r>
    </w:p>
    <w:p w14:paraId="5FF28A39" w14:textId="47FA924F" w:rsidR="000C3DEF" w:rsidRPr="000C3DEF" w:rsidRDefault="000C3DEF" w:rsidP="000C3DEF">
      <w:pPr>
        <w:pStyle w:val="af2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把头文件</w:t>
      </w:r>
      <w:r>
        <w:rPr>
          <w:rFonts w:eastAsiaTheme="minorEastAsia" w:hint="eastAsia"/>
          <w:lang w:eastAsia="zh-CN"/>
        </w:rPr>
        <w:t>Logger</w:t>
      </w:r>
      <w:r>
        <w:rPr>
          <w:rFonts w:eastAsiaTheme="minorEastAsia"/>
          <w:lang w:eastAsia="zh-CN"/>
        </w:rPr>
        <w:t>.h</w:t>
      </w:r>
      <w:r>
        <w:rPr>
          <w:rFonts w:eastAsiaTheme="minorEastAsia"/>
          <w:lang w:eastAsia="zh-CN"/>
        </w:rPr>
        <w:t>加入自己的代码中</w:t>
      </w:r>
    </w:p>
    <w:p w14:paraId="72CBAA6D" w14:textId="1A9946FD" w:rsidR="000C3DEF" w:rsidRPr="000C3DEF" w:rsidRDefault="000C3DEF" w:rsidP="000C3DEF">
      <w:pPr>
        <w:pStyle w:val="af2"/>
        <w:numPr>
          <w:ilvl w:val="0"/>
          <w:numId w:val="39"/>
        </w:numPr>
        <w:rPr>
          <w:lang w:eastAsia="zh-CN"/>
        </w:rPr>
      </w:pPr>
      <w:r>
        <w:rPr>
          <w:rFonts w:eastAsiaTheme="minorEastAsia"/>
          <w:lang w:eastAsia="zh-CN"/>
        </w:rPr>
        <w:t>配置</w:t>
      </w:r>
      <w:r>
        <w:rPr>
          <w:rFonts w:eastAsiaTheme="minorEastAsia"/>
          <w:lang w:eastAsia="zh-CN"/>
        </w:rPr>
        <w:t>logger</w:t>
      </w:r>
      <w:r>
        <w:rPr>
          <w:rFonts w:eastAsiaTheme="minorEastAsia"/>
          <w:lang w:eastAsia="zh-CN"/>
        </w:rPr>
        <w:t>的脚本文件</w:t>
      </w:r>
      <w:r>
        <w:rPr>
          <w:rFonts w:eastAsiaTheme="minorEastAsia"/>
          <w:lang w:eastAsia="zh-CN"/>
        </w:rPr>
        <w:t>logger.cfg</w:t>
      </w:r>
    </w:p>
    <w:p w14:paraId="05450C84" w14:textId="5AE4F6F5" w:rsidR="000C3DEF" w:rsidRPr="000C3DEF" w:rsidRDefault="000C3DEF" w:rsidP="000C3DEF">
      <w:pPr>
        <w:pStyle w:val="af2"/>
        <w:numPr>
          <w:ilvl w:val="0"/>
          <w:numId w:val="39"/>
        </w:numPr>
        <w:rPr>
          <w:lang w:eastAsia="zh-CN"/>
        </w:rPr>
      </w:pPr>
      <w:r>
        <w:rPr>
          <w:rFonts w:eastAsiaTheme="minorEastAsia"/>
          <w:lang w:eastAsia="zh-CN"/>
        </w:rPr>
        <w:t>在应用程序加载时加载该配置文件</w:t>
      </w:r>
    </w:p>
    <w:p w14:paraId="1CE2F00B" w14:textId="11799ECE" w:rsidR="000C3DEF" w:rsidRPr="000C3DEF" w:rsidRDefault="000C3DEF" w:rsidP="000C3DEF">
      <w:pPr>
        <w:pStyle w:val="af2"/>
        <w:numPr>
          <w:ilvl w:val="0"/>
          <w:numId w:val="39"/>
        </w:numPr>
        <w:rPr>
          <w:lang w:eastAsia="zh-CN"/>
        </w:rPr>
      </w:pPr>
      <w:r>
        <w:rPr>
          <w:rFonts w:eastAsiaTheme="minorEastAsia"/>
          <w:lang w:eastAsia="zh-CN"/>
        </w:rPr>
        <w:t>在要打日志的文件顶部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添加</w:t>
      </w:r>
      <w:r>
        <w:rPr>
          <w:rFonts w:ascii="新宋体" w:eastAsia="新宋体" w:hAnsi="Times New Roman" w:cs="新宋体"/>
          <w:color w:val="A000A0"/>
          <w:sz w:val="19"/>
          <w:szCs w:val="19"/>
        </w:rPr>
        <w:t>IMPLEMENT_LOGGER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(test);</w:t>
      </w:r>
    </w:p>
    <w:p w14:paraId="01CE03EE" w14:textId="16295FA7" w:rsidR="000C3DEF" w:rsidRPr="00817394" w:rsidRDefault="000C3DEF" w:rsidP="000C3DEF">
      <w:pPr>
        <w:pStyle w:val="af2"/>
        <w:numPr>
          <w:ilvl w:val="0"/>
          <w:numId w:val="39"/>
        </w:numPr>
        <w:rPr>
          <w:lang w:eastAsia="zh-CN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>可以直接调用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lang w:eastAsia="zh-CN"/>
        </w:rPr>
        <w:t>Logger.h上的宏打印日志.</w:t>
      </w:r>
    </w:p>
    <w:p w14:paraId="3637318D" w14:textId="77777777" w:rsidR="00817394" w:rsidRDefault="00817394" w:rsidP="00817394">
      <w:pPr>
        <w:rPr>
          <w:lang w:eastAsia="zh-CN"/>
        </w:rPr>
      </w:pPr>
    </w:p>
    <w:p w14:paraId="32552F54" w14:textId="2FAEC849" w:rsidR="00817394" w:rsidRDefault="00817394" w:rsidP="00817394">
      <w:pPr>
        <w:pStyle w:val="2"/>
        <w:rPr>
          <w:lang w:eastAsia="zh-CN"/>
        </w:rPr>
      </w:pPr>
      <w:r>
        <w:rPr>
          <w:lang w:eastAsia="zh-CN"/>
        </w:rPr>
        <w:t>线程安全</w:t>
      </w:r>
    </w:p>
    <w:p w14:paraId="6B1C5655" w14:textId="2D81D261" w:rsidR="00817394" w:rsidRDefault="00817394" w:rsidP="00817394">
      <w:pPr>
        <w:rPr>
          <w:lang w:eastAsia="zh-CN"/>
        </w:rPr>
      </w:pPr>
      <w:r>
        <w:rPr>
          <w:lang w:eastAsia="zh-CN"/>
        </w:rPr>
        <w:t>这个写了两个小测试程序</w:t>
      </w:r>
      <w:r>
        <w:rPr>
          <w:rFonts w:hint="eastAsia"/>
          <w:lang w:eastAsia="zh-CN"/>
        </w:rPr>
        <w:t>，</w:t>
      </w:r>
      <w:r>
        <w:rPr>
          <w:lang w:eastAsia="zh-CN"/>
        </w:rPr>
        <w:t>项目名称为</w:t>
      </w:r>
      <w:r w:rsidRPr="00817394">
        <w:rPr>
          <w:lang w:eastAsia="zh-CN"/>
        </w:rPr>
        <w:t>MultipleThreadTest</w:t>
      </w:r>
      <w:r>
        <w:rPr>
          <w:lang w:eastAsia="zh-CN"/>
        </w:rPr>
        <w:t xml:space="preserve"> </w:t>
      </w:r>
      <w:r>
        <w:rPr>
          <w:lang w:eastAsia="zh-CN"/>
        </w:rPr>
        <w:t>和</w:t>
      </w:r>
      <w:r w:rsidRPr="00817394">
        <w:rPr>
          <w:lang w:eastAsia="zh-CN"/>
        </w:rPr>
        <w:t>ThreadTestInLOG</w:t>
      </w:r>
    </w:p>
    <w:p w14:paraId="687097B8" w14:textId="77777777" w:rsidR="00817394" w:rsidRDefault="00817394" w:rsidP="00817394">
      <w:pPr>
        <w:rPr>
          <w:lang w:eastAsia="zh-CN"/>
        </w:rPr>
      </w:pPr>
    </w:p>
    <w:p w14:paraId="42796ECC" w14:textId="72B8583D" w:rsidR="00817394" w:rsidRDefault="00817394" w:rsidP="00817394">
      <w:pPr>
        <w:pStyle w:val="2"/>
        <w:rPr>
          <w:lang w:eastAsia="zh-CN"/>
        </w:rPr>
      </w:pPr>
      <w:r>
        <w:rPr>
          <w:lang w:eastAsia="zh-CN"/>
        </w:rPr>
        <w:t>抽象一个单例类</w:t>
      </w:r>
    </w:p>
    <w:p w14:paraId="251E0DD4" w14:textId="5C70E0F3" w:rsidR="00817394" w:rsidRPr="00817394" w:rsidRDefault="00817394" w:rsidP="00817394">
      <w:pPr>
        <w:rPr>
          <w:rFonts w:hint="eastAsia"/>
          <w:lang w:eastAsia="zh-CN"/>
        </w:rPr>
      </w:pPr>
      <w:r>
        <w:rPr>
          <w:lang w:eastAsia="zh-CN"/>
        </w:rPr>
        <w:t>由于在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.2 </w:t>
      </w:r>
      <w:r>
        <w:rPr>
          <w:lang w:eastAsia="zh-CN"/>
        </w:rPr>
        <w:t>小节中</w:t>
      </w:r>
      <w:r>
        <w:rPr>
          <w:rFonts w:hint="eastAsia"/>
          <w:lang w:eastAsia="zh-CN"/>
        </w:rPr>
        <w:t>，在添加每一个文件时都需要</w:t>
      </w:r>
      <w:r>
        <w:rPr>
          <w:rFonts w:ascii="新宋体" w:eastAsia="新宋体" w:hAnsi="Times New Roman" w:cs="新宋体"/>
          <w:color w:val="A000A0"/>
          <w:sz w:val="19"/>
          <w:szCs w:val="19"/>
        </w:rPr>
        <w:t>IMPLEMENT_LOGGER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(test)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lang w:eastAsia="zh-CN"/>
        </w:rPr>
        <w:t>，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而且每一个文件都必须要有一个logger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lang w:eastAsia="zh-CN"/>
        </w:rPr>
        <w:t>，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所以试图创建一个单例类</w:t>
      </w:r>
      <w:r w:rsidR="00070D29" w:rsidRPr="00070D29">
        <w:rPr>
          <w:rFonts w:ascii="新宋体" w:eastAsia="新宋体" w:hAnsi="Times New Roman" w:cs="新宋体"/>
          <w:color w:val="000000"/>
          <w:sz w:val="19"/>
          <w:szCs w:val="19"/>
        </w:rPr>
        <w:t>SysLogger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lang w:eastAsia="zh-CN"/>
        </w:rPr>
        <w:t>，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用户只需关注该类的调用</w:t>
      </w:r>
      <w:r>
        <w:rPr>
          <w:rFonts w:ascii="新宋体" w:eastAsia="新宋体" w:hAnsi="Times New Roman" w:cs="新宋体" w:hint="eastAsia"/>
          <w:color w:val="000000"/>
          <w:sz w:val="19"/>
          <w:szCs w:val="19"/>
          <w:lang w:eastAsia="zh-CN"/>
        </w:rPr>
        <w:t>.</w:t>
      </w:r>
      <w:bookmarkStart w:id="42" w:name="_GoBack"/>
      <w:bookmarkEnd w:id="42"/>
    </w:p>
    <w:p w14:paraId="03FCAB67" w14:textId="283AA38D" w:rsidR="00290BCF" w:rsidRPr="004F57B3" w:rsidRDefault="00DA402F" w:rsidP="00370A5E">
      <w:pPr>
        <w:pStyle w:val="1"/>
      </w:pPr>
      <w:r>
        <w:t>主要</w:t>
      </w:r>
      <w:r w:rsidR="003C0D80">
        <w:t>链接</w:t>
      </w:r>
    </w:p>
    <w:p w14:paraId="791DAC56" w14:textId="011D7F9E" w:rsidR="009E00C5" w:rsidRPr="004F57B3" w:rsidRDefault="009E00C5" w:rsidP="001A645C">
      <w:r>
        <w:t>Github</w:t>
      </w:r>
      <w:r w:rsidR="00B6097A">
        <w:t>源码</w:t>
      </w:r>
      <w:r>
        <w:rPr>
          <w:rFonts w:hint="eastAsia"/>
          <w:lang w:eastAsia="zh-CN"/>
        </w:rPr>
        <w:t>：</w:t>
      </w:r>
      <w:hyperlink r:id="rId23" w:history="1">
        <w:r>
          <w:rPr>
            <w:rStyle w:val="a4"/>
          </w:rPr>
          <w:t>https://github.com/log4cplus/log4cplus</w:t>
        </w:r>
      </w:hyperlink>
    </w:p>
    <w:p w14:paraId="44C0BA0B" w14:textId="4ABE49AE" w:rsidR="005A284C" w:rsidRPr="00E128A1" w:rsidRDefault="00B6097A" w:rsidP="00543D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OC:</w:t>
      </w:r>
      <w:r w:rsidRPr="00B6097A">
        <w:t xml:space="preserve"> </w:t>
      </w:r>
      <w:hyperlink r:id="rId24" w:anchor="documentation" w:history="1">
        <w:r>
          <w:rPr>
            <w:rStyle w:val="a4"/>
          </w:rPr>
          <w:t>https://sourceforge.net/p/log4cplus/wiki/Home/#documentation</w:t>
        </w:r>
      </w:hyperlink>
    </w:p>
    <w:p w14:paraId="41310C09" w14:textId="77777777" w:rsidR="00614643" w:rsidRDefault="00AF34CA" w:rsidP="00543D6C">
      <w:r>
        <w:t>下载</w:t>
      </w:r>
      <w:r>
        <w:rPr>
          <w:rFonts w:hint="eastAsia"/>
          <w:lang w:eastAsia="zh-CN"/>
        </w:rPr>
        <w:t>：</w:t>
      </w:r>
      <w:hyperlink r:id="rId25" w:history="1">
        <w:r>
          <w:rPr>
            <w:rStyle w:val="a4"/>
          </w:rPr>
          <w:t>https://sourceforge.net/projects/log4cplus/files/log4cplus-stable/</w:t>
        </w:r>
      </w:hyperlink>
    </w:p>
    <w:p w14:paraId="62E6E1EC" w14:textId="77777777" w:rsidR="001D7ACA" w:rsidRDefault="00614643" w:rsidP="00543D6C">
      <w:r>
        <w:t>Example code</w:t>
      </w:r>
      <w:r>
        <w:rPr>
          <w:rFonts w:hint="eastAsia"/>
          <w:lang w:eastAsia="zh-CN"/>
        </w:rPr>
        <w:t>：</w:t>
      </w:r>
      <w:hyperlink r:id="rId26" w:history="1">
        <w:r>
          <w:rPr>
            <w:rStyle w:val="a4"/>
          </w:rPr>
          <w:t>https://github.com/log4cplus/log4cplus/tree/master/tests</w:t>
        </w:r>
      </w:hyperlink>
    </w:p>
    <w:p w14:paraId="274558E8" w14:textId="77777777" w:rsidR="00C50713" w:rsidRDefault="001D7ACA" w:rsidP="00543D6C">
      <w:r>
        <w:t>Socketappender</w:t>
      </w:r>
      <w:r>
        <w:rPr>
          <w:rFonts w:hint="eastAsia"/>
          <w:lang w:eastAsia="zh-CN"/>
        </w:rPr>
        <w:t>：</w:t>
      </w:r>
      <w:hyperlink r:id="rId27" w:history="1">
        <w:r>
          <w:rPr>
            <w:rStyle w:val="a4"/>
          </w:rPr>
          <w:t>https://github.com/log4cplus/log4cplus/blob/master/tests/socket_test/main.cxx</w:t>
        </w:r>
      </w:hyperlink>
    </w:p>
    <w:p w14:paraId="36E86C29" w14:textId="20F93B2A" w:rsidR="00C50713" w:rsidRDefault="00C50713" w:rsidP="00543D6C">
      <w:r>
        <w:t>Filter Test</w:t>
      </w:r>
      <w:r>
        <w:rPr>
          <w:rFonts w:hint="eastAsia"/>
          <w:lang w:eastAsia="zh-CN"/>
        </w:rPr>
        <w:t>：</w:t>
      </w:r>
    </w:p>
    <w:p w14:paraId="30AE22C5" w14:textId="0E6EBD90" w:rsidR="00B640A3" w:rsidRPr="00EE7BE8" w:rsidRDefault="00C50713" w:rsidP="00543D6C">
      <w:hyperlink r:id="rId28" w:history="1">
        <w:r>
          <w:rPr>
            <w:rStyle w:val="a4"/>
          </w:rPr>
          <w:t>https://github.com/log4cplus/log4cplus/tree/master/tests/filter_test</w:t>
        </w:r>
      </w:hyperlink>
      <w:r w:rsidR="00290BCF" w:rsidRPr="00EE7BE8">
        <w:br w:type="page"/>
      </w:r>
    </w:p>
    <w:p w14:paraId="687F072F" w14:textId="41E0A9BB" w:rsidR="00290BCF" w:rsidRDefault="001313D5" w:rsidP="00543D6C">
      <w:pPr>
        <w:pStyle w:val="Appendix"/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>PatternLayout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通配符介绍</w:t>
      </w:r>
    </w:p>
    <w:p w14:paraId="456FCE8E" w14:textId="5404788C" w:rsidR="001313D5" w:rsidRPr="001313D5" w:rsidRDefault="001313D5" w:rsidP="001313D5">
      <w:pPr>
        <w:shd w:val="clear" w:color="auto" w:fill="FFFFFF"/>
        <w:rPr>
          <w:rFonts w:ascii="Verdana" w:hAnsi="Verdana" w:cs="宋体"/>
          <w:color w:val="333333"/>
          <w:sz w:val="21"/>
          <w:szCs w:val="21"/>
          <w:lang w:eastAsia="zh-CN"/>
        </w:rPr>
      </w:pP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"%%"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，转义为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%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。</w:t>
      </w:r>
    </w:p>
    <w:p w14:paraId="6D540732" w14:textId="7808FDDF" w:rsidR="001313D5" w:rsidRPr="001313D5" w:rsidRDefault="001313D5" w:rsidP="001313D5">
      <w:pPr>
        <w:shd w:val="clear" w:color="auto" w:fill="FFFFFF"/>
        <w:rPr>
          <w:rFonts w:ascii="Verdana" w:hAnsi="Verdana" w:cs="宋体"/>
          <w:color w:val="333333"/>
          <w:sz w:val="21"/>
          <w:szCs w:val="21"/>
          <w:lang w:eastAsia="zh-CN"/>
        </w:rPr>
      </w:pP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"%c"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，输出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logger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名称，如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test.subtest 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。也可以控制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logger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名称的显示层次，比如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"%c{1}"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时输出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"test"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，其中数字表示层次。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>"%D"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，显示本地时间，比如：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"2004-10-16 18:55:45"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%d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显示标准时间。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    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可以通过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%d{...}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定义更详细的显示格式，比如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%d{%H:%M:%s}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表示要显示小时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: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分钟：秒。大括号中可显示的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 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预定义标识符如下：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>     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%a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表示礼拜几，英文缩写形式，比如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"Fri"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%A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表示礼拜几，比如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"Friday"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%b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表示几月份，英文缩写形式，比如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"Oct"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%B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表示几月份，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"October"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%c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标准的日期＋时间格式，如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"Sat Oct 16 18:56:19 2004"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%d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表示今天是这个月的几号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(1-31)"16"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%H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表示当前时刻是几时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(0-23)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"18"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%I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表示当前时刻是几时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(1-12)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"6"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%j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表示今天是哪一天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(1-366)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"290"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%m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表示本月是哪一月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(1-12)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"10"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%M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表示当前时刻是哪一分钟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(0-59)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"59"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%p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表示现在是上午还是下午，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AM or PM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%q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表示当前时刻中毫秒部分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(0-999)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"237"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%Q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表示当前时刻中带小数的毫秒部分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(0-999.999)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"430.732"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%S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表示当前时刻的多少秒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(0-59)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"32"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%U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表示本周是今年的第几个礼拜，以周日为第一天开始计算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(0-53)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"41"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%w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表示礼拜几，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(0-6,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礼拜天为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0)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"6"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%W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表示本周是今年的第几个礼拜，以周一为第一天开始计算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(0-53)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"41"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%x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标准的日期格式，如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"10/16/04"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   X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标准的时间格式，如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"19:02:34"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%y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两位数的年份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(0-99)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"04"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%Y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四位数的年份，如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"2004"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 xml:space="preserve">   %Z --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时区名，比如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"GMT"</w:t>
      </w:r>
    </w:p>
    <w:p w14:paraId="4BA4F702" w14:textId="77777777" w:rsidR="001313D5" w:rsidRPr="001313D5" w:rsidRDefault="001313D5" w:rsidP="001313D5">
      <w:pPr>
        <w:shd w:val="clear" w:color="auto" w:fill="FFFFFF"/>
        <w:rPr>
          <w:rFonts w:ascii="Verdana" w:hAnsi="Verdana" w:cs="宋体"/>
          <w:color w:val="333333"/>
          <w:sz w:val="21"/>
          <w:szCs w:val="21"/>
          <w:lang w:eastAsia="zh-CN"/>
        </w:rPr>
      </w:pP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 </w:t>
      </w:r>
    </w:p>
    <w:p w14:paraId="12A4ECA8" w14:textId="65FC03DA" w:rsidR="001313D5" w:rsidRPr="001313D5" w:rsidRDefault="001313D5" w:rsidP="001313D5">
      <w:pPr>
        <w:shd w:val="clear" w:color="auto" w:fill="FFFFFF"/>
        <w:rPr>
          <w:rFonts w:ascii="Verdana" w:hAnsi="Verdana" w:cs="宋体"/>
          <w:color w:val="333333"/>
          <w:sz w:val="21"/>
          <w:szCs w:val="21"/>
          <w:lang w:eastAsia="zh-CN"/>
        </w:rPr>
      </w:pP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"%F"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，输出当前记录器所在的文件名称，比如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"main.cpp"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>"%L"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，输出当前记录器所在的文件行号，比如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"51"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>"%l"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，输出当前记录器所在的文件名称和行号，比如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"main.cpp:51"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>"%m"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，输出原始信息。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>"%n"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，换行符。</w:t>
      </w:r>
    </w:p>
    <w:p w14:paraId="5C17B635" w14:textId="141A1324" w:rsidR="001313D5" w:rsidRPr="001313D5" w:rsidRDefault="001313D5" w:rsidP="001313D5">
      <w:pPr>
        <w:shd w:val="clear" w:color="auto" w:fill="FFFFFF"/>
        <w:rPr>
          <w:rFonts w:ascii="Verdana" w:hAnsi="Verdana" w:cs="宋体"/>
          <w:color w:val="333333"/>
          <w:sz w:val="21"/>
          <w:szCs w:val="21"/>
          <w:lang w:eastAsia="zh-CN"/>
        </w:rPr>
      </w:pP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"%p"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，输出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LogLevel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"DEBUG"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>"%t"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，输出记录器所在的线程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ID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 "1075298944"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  <w:t>"%x"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，嵌套诊断上下文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 xml:space="preserve">NDC (nested diagnostic context) 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输出，从堆栈中弹出上下文信息，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NDC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可以用对不同源的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log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信息（同时地）交叉输出进行区分。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br/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格式对齐，比如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"%-10m"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时表示左对齐，宽度是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10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，当然其它的控制字符也可以相同的方式来使用，比如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"%-12d"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，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"%-5p"</w:t>
      </w:r>
      <w:r w:rsidRPr="001313D5">
        <w:rPr>
          <w:rFonts w:ascii="Verdana" w:hAnsi="Verdana" w:cs="宋体"/>
          <w:color w:val="333333"/>
          <w:sz w:val="21"/>
          <w:szCs w:val="21"/>
          <w:lang w:eastAsia="zh-CN"/>
        </w:rPr>
        <w:t>等等。</w:t>
      </w:r>
    </w:p>
    <w:p w14:paraId="229048EC" w14:textId="77777777" w:rsidR="001313D5" w:rsidRPr="001313D5" w:rsidRDefault="001313D5" w:rsidP="00543D6C">
      <w:pPr>
        <w:rPr>
          <w:lang w:eastAsia="zh-CN"/>
        </w:rPr>
      </w:pPr>
    </w:p>
    <w:bookmarkStart w:id="43" w:name="_Ref116384771"/>
    <w:p w14:paraId="6C43929A" w14:textId="77777777" w:rsidR="00290BCF" w:rsidRDefault="00B550FC" w:rsidP="001A645C">
      <w:pPr>
        <w:pStyle w:val="Appendix"/>
      </w:pPr>
      <w:r w:rsidRPr="00EE7BE8">
        <w:lastRenderedPageBreak/>
        <w:fldChar w:fldCharType="begin"/>
      </w:r>
      <w:r w:rsidR="00882C47">
        <w:instrText>HYPERLINK "https://www-ps.net.plm.eds.com/wiki-nx/index.php/Functional_Spec%23Other_Considerations"</w:instrText>
      </w:r>
      <w:r w:rsidRPr="00EE7BE8">
        <w:fldChar w:fldCharType="separate"/>
      </w:r>
      <w:bookmarkStart w:id="44" w:name="_Toc12716177"/>
      <w:r w:rsidR="00290BCF" w:rsidRPr="00EE7BE8">
        <w:rPr>
          <w:rStyle w:val="a4"/>
          <w:color w:val="auto"/>
        </w:rPr>
        <w:t>Other Considerations</w:t>
      </w:r>
      <w:bookmarkEnd w:id="43"/>
      <w:bookmarkEnd w:id="44"/>
      <w:r w:rsidRPr="00EE7BE8">
        <w:fldChar w:fldCharType="end"/>
      </w:r>
    </w:p>
    <w:p w14:paraId="775C19CC" w14:textId="32DFA99E" w:rsidR="005A773D" w:rsidRPr="005A773D" w:rsidRDefault="00C806C7" w:rsidP="005A773D">
      <w:r>
        <w:t>N/A</w:t>
      </w:r>
    </w:p>
    <w:p w14:paraId="2356B10E" w14:textId="77777777" w:rsidR="00290BCF" w:rsidRPr="00EE7BE8" w:rsidRDefault="00A35D74">
      <w:pPr>
        <w:pStyle w:val="Appendix"/>
      </w:pPr>
      <w:hyperlink r:id="rId29" w:history="1">
        <w:bookmarkStart w:id="45" w:name="_Toc12716178"/>
        <w:r w:rsidR="00290BCF" w:rsidRPr="00EE7BE8">
          <w:rPr>
            <w:rStyle w:val="a4"/>
            <w:color w:val="auto"/>
          </w:rPr>
          <w:t>Input for What's New Guide</w:t>
        </w:r>
        <w:bookmarkEnd w:id="45"/>
      </w:hyperlink>
    </w:p>
    <w:p w14:paraId="0A654B39" w14:textId="1A327EE3" w:rsidR="00543D6C" w:rsidRPr="00EE7BE8" w:rsidRDefault="00E9454C" w:rsidP="00E9454C">
      <w:r>
        <w:rPr>
          <w:b/>
          <w:i/>
        </w:rPr>
        <w:t>N/A</w:t>
      </w:r>
    </w:p>
    <w:bookmarkStart w:id="46" w:name="_Toc119410487"/>
    <w:p w14:paraId="6B037FCE" w14:textId="77777777" w:rsidR="00A24A1D" w:rsidRPr="00EE7BE8" w:rsidRDefault="00B550FC" w:rsidP="00543D6C">
      <w:pPr>
        <w:pStyle w:val="Appendix"/>
        <w:ind w:left="360" w:hanging="360"/>
      </w:pPr>
      <w:r w:rsidRPr="00EE7BE8">
        <w:fldChar w:fldCharType="begin"/>
      </w:r>
      <w:r w:rsidR="00882C47">
        <w:instrText>HYPERLINK "https://www-ps.net.plm.eds.com/wiki-nx/index.php/Functional_Spec%23Previous_Dialogs"</w:instrText>
      </w:r>
      <w:r w:rsidRPr="00EE7BE8">
        <w:fldChar w:fldCharType="separate"/>
      </w:r>
      <w:bookmarkStart w:id="47" w:name="_Toc12716179"/>
      <w:r w:rsidR="00A24A1D" w:rsidRPr="00EE7BE8">
        <w:rPr>
          <w:rStyle w:val="a4"/>
          <w:color w:val="auto"/>
        </w:rPr>
        <w:t>Previous Dialogs</w:t>
      </w:r>
      <w:bookmarkEnd w:id="46"/>
      <w:bookmarkEnd w:id="47"/>
      <w:r w:rsidRPr="00EE7BE8">
        <w:fldChar w:fldCharType="end"/>
      </w:r>
    </w:p>
    <w:p w14:paraId="004AE139" w14:textId="1F1DA610" w:rsidR="00A82F55" w:rsidRPr="00EE7BE8" w:rsidRDefault="00C806C7" w:rsidP="00543D6C">
      <w:r>
        <w:t>N/A</w:t>
      </w:r>
    </w:p>
    <w:sectPr w:rsidR="00A82F55" w:rsidRPr="00EE7BE8" w:rsidSect="00BB12C2">
      <w:footerReference w:type="default" r:id="rId30"/>
      <w:footerReference w:type="first" r:id="rId3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FBCFD" w14:textId="77777777" w:rsidR="00A35D74" w:rsidRDefault="00A35D74">
      <w:r>
        <w:separator/>
      </w:r>
    </w:p>
  </w:endnote>
  <w:endnote w:type="continuationSeparator" w:id="0">
    <w:p w14:paraId="0B807FC0" w14:textId="77777777" w:rsidR="00A35D74" w:rsidRDefault="00A3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33"/>
      <w:gridCol w:w="4991"/>
      <w:gridCol w:w="1932"/>
    </w:tblGrid>
    <w:tr w:rsidR="00C90D72" w:rsidRPr="00DD126C" w14:paraId="07ED92CC" w14:textId="77777777" w:rsidTr="00BC5EB3">
      <w:tc>
        <w:tcPr>
          <w:tcW w:w="1701" w:type="dxa"/>
          <w:tcBorders>
            <w:left w:val="nil"/>
            <w:bottom w:val="nil"/>
            <w:right w:val="nil"/>
          </w:tcBorders>
        </w:tcPr>
        <w:p w14:paraId="59C4E644" w14:textId="77777777" w:rsidR="00C90D72" w:rsidRPr="00DD126C" w:rsidRDefault="00C90D72" w:rsidP="00DD126C">
          <w:pPr>
            <w:pStyle w:val="a9"/>
            <w:rPr>
              <w:sz w:val="20"/>
            </w:rPr>
          </w:pPr>
        </w:p>
      </w:tc>
      <w:tc>
        <w:tcPr>
          <w:tcW w:w="4394" w:type="dxa"/>
          <w:tcBorders>
            <w:left w:val="nil"/>
            <w:bottom w:val="nil"/>
            <w:right w:val="nil"/>
          </w:tcBorders>
        </w:tcPr>
        <w:p w14:paraId="71C2A3B4" w14:textId="2BFD0317" w:rsidR="00C90D72" w:rsidRPr="00DD126C" w:rsidRDefault="00C90D72" w:rsidP="00DD126C">
          <w:pPr>
            <w:pStyle w:val="a9"/>
            <w:jc w:val="center"/>
            <w:rPr>
              <w:sz w:val="20"/>
            </w:rPr>
          </w:pPr>
        </w:p>
      </w:tc>
      <w:tc>
        <w:tcPr>
          <w:tcW w:w="1701" w:type="dxa"/>
          <w:tcBorders>
            <w:left w:val="nil"/>
            <w:bottom w:val="nil"/>
            <w:right w:val="nil"/>
          </w:tcBorders>
        </w:tcPr>
        <w:p w14:paraId="530F2AE6" w14:textId="77777777" w:rsidR="00C90D72" w:rsidRPr="00DD126C" w:rsidRDefault="00C90D72" w:rsidP="00DD126C">
          <w:pPr>
            <w:pStyle w:val="a9"/>
            <w:jc w:val="right"/>
            <w:rPr>
              <w:sz w:val="20"/>
            </w:rPr>
          </w:pPr>
          <w:r w:rsidRPr="00DD126C">
            <w:rPr>
              <w:sz w:val="20"/>
            </w:rPr>
            <w:t xml:space="preserve">Page </w:t>
          </w:r>
          <w:r w:rsidRPr="00DD126C">
            <w:rPr>
              <w:sz w:val="20"/>
            </w:rPr>
            <w:fldChar w:fldCharType="begin"/>
          </w:r>
          <w:r w:rsidRPr="00DD126C">
            <w:rPr>
              <w:sz w:val="20"/>
            </w:rPr>
            <w:instrText xml:space="preserve"> PAGE </w:instrText>
          </w:r>
          <w:r w:rsidRPr="00DD126C">
            <w:rPr>
              <w:sz w:val="20"/>
            </w:rPr>
            <w:fldChar w:fldCharType="separate"/>
          </w:r>
          <w:r w:rsidR="00070D29">
            <w:rPr>
              <w:noProof/>
              <w:sz w:val="20"/>
            </w:rPr>
            <w:t>7</w:t>
          </w:r>
          <w:r w:rsidRPr="00DD126C">
            <w:rPr>
              <w:sz w:val="20"/>
            </w:rPr>
            <w:fldChar w:fldCharType="end"/>
          </w:r>
          <w:r w:rsidRPr="00DD126C">
            <w:rPr>
              <w:sz w:val="20"/>
            </w:rPr>
            <w:t xml:space="preserve"> of </w:t>
          </w:r>
          <w:r w:rsidRPr="00DD126C">
            <w:rPr>
              <w:sz w:val="20"/>
            </w:rPr>
            <w:fldChar w:fldCharType="begin"/>
          </w:r>
          <w:r w:rsidRPr="00DD126C">
            <w:rPr>
              <w:sz w:val="20"/>
            </w:rPr>
            <w:instrText xml:space="preserve"> NUMPAGES  </w:instrText>
          </w:r>
          <w:r w:rsidRPr="00DD126C">
            <w:rPr>
              <w:sz w:val="20"/>
            </w:rPr>
            <w:fldChar w:fldCharType="separate"/>
          </w:r>
          <w:r w:rsidR="00070D29">
            <w:rPr>
              <w:noProof/>
              <w:sz w:val="20"/>
            </w:rPr>
            <w:t>10</w:t>
          </w:r>
          <w:r w:rsidRPr="00DD126C">
            <w:rPr>
              <w:sz w:val="20"/>
            </w:rPr>
            <w:fldChar w:fldCharType="end"/>
          </w:r>
        </w:p>
      </w:tc>
    </w:tr>
  </w:tbl>
  <w:p w14:paraId="246C4453" w14:textId="77777777" w:rsidR="00D3226F" w:rsidRDefault="00D3226F" w:rsidP="00BB12C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F7E42" w14:textId="77777777" w:rsidR="00C90D72" w:rsidRDefault="00C90D72">
    <w:pPr>
      <w:pStyle w:val="a9"/>
    </w:pPr>
    <w:r>
      <w:t>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19421" w14:textId="77777777" w:rsidR="00A35D74" w:rsidRDefault="00A35D74">
      <w:r>
        <w:separator/>
      </w:r>
    </w:p>
  </w:footnote>
  <w:footnote w:type="continuationSeparator" w:id="0">
    <w:p w14:paraId="513EF7CA" w14:textId="77777777" w:rsidR="00A35D74" w:rsidRDefault="00A35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D62E3184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1321CD0"/>
    <w:multiLevelType w:val="hybridMultilevel"/>
    <w:tmpl w:val="31DC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3703"/>
    <w:multiLevelType w:val="multilevel"/>
    <w:tmpl w:val="B7AE0E2E"/>
    <w:lvl w:ilvl="0">
      <w:start w:val="1"/>
      <w:numFmt w:val="upperLetter"/>
      <w:pStyle w:val="Appendix"/>
      <w:lvlText w:val="Appendix %1: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C4E130F"/>
    <w:multiLevelType w:val="hybridMultilevel"/>
    <w:tmpl w:val="769E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D4BB6"/>
    <w:multiLevelType w:val="multilevel"/>
    <w:tmpl w:val="C8D8829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584"/>
        </w:tabs>
        <w:ind w:left="1008" w:hanging="144"/>
      </w:pPr>
      <w:rPr>
        <w:b/>
        <w:i w:val="0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844051E"/>
    <w:multiLevelType w:val="hybridMultilevel"/>
    <w:tmpl w:val="FA9C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76A87"/>
    <w:multiLevelType w:val="hybridMultilevel"/>
    <w:tmpl w:val="535E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A6AAC"/>
    <w:multiLevelType w:val="hybridMultilevel"/>
    <w:tmpl w:val="1C02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B5AB6"/>
    <w:multiLevelType w:val="hybridMultilevel"/>
    <w:tmpl w:val="9788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05B47"/>
    <w:multiLevelType w:val="hybridMultilevel"/>
    <w:tmpl w:val="11D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5642F5"/>
    <w:multiLevelType w:val="hybridMultilevel"/>
    <w:tmpl w:val="EA6E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2789F"/>
    <w:multiLevelType w:val="hybridMultilevel"/>
    <w:tmpl w:val="74C2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31229"/>
    <w:multiLevelType w:val="hybridMultilevel"/>
    <w:tmpl w:val="A8D2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24892"/>
    <w:multiLevelType w:val="hybridMultilevel"/>
    <w:tmpl w:val="86107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A386EBA"/>
    <w:multiLevelType w:val="hybridMultilevel"/>
    <w:tmpl w:val="32DC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F7FEF"/>
    <w:multiLevelType w:val="multilevel"/>
    <w:tmpl w:val="E3A26DC6"/>
    <w:styleLink w:val="StyleNumberedBold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-2232"/>
        </w:tabs>
        <w:ind w:left="-166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534"/>
        </w:tabs>
        <w:ind w:left="653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54"/>
        </w:tabs>
        <w:ind w:left="725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974"/>
        </w:tabs>
        <w:ind w:left="797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94"/>
        </w:tabs>
        <w:ind w:left="86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414"/>
        </w:tabs>
        <w:ind w:left="941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134"/>
        </w:tabs>
        <w:ind w:left="10134" w:hanging="180"/>
      </w:pPr>
      <w:rPr>
        <w:rFonts w:hint="default"/>
      </w:rPr>
    </w:lvl>
  </w:abstractNum>
  <w:abstractNum w:abstractNumId="16">
    <w:nsid w:val="5DEB45F7"/>
    <w:multiLevelType w:val="hybridMultilevel"/>
    <w:tmpl w:val="9DF8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E14F5"/>
    <w:multiLevelType w:val="hybridMultilevel"/>
    <w:tmpl w:val="44B6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31CFB"/>
    <w:multiLevelType w:val="multilevel"/>
    <w:tmpl w:val="22E62B36"/>
    <w:styleLink w:val="StyleStyleNumberedBoldOutlinenumbered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/>
        <w:bCs/>
        <w:sz w:val="24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245"/>
        </w:tabs>
        <w:ind w:left="162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965"/>
        </w:tabs>
        <w:ind w:left="169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685"/>
        </w:tabs>
        <w:ind w:left="176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405"/>
        </w:tabs>
        <w:ind w:left="184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9125"/>
        </w:tabs>
        <w:ind w:left="191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9845"/>
        </w:tabs>
        <w:ind w:left="19845" w:hanging="180"/>
      </w:pPr>
      <w:rPr>
        <w:rFonts w:hint="default"/>
      </w:rPr>
    </w:lvl>
  </w:abstractNum>
  <w:abstractNum w:abstractNumId="19">
    <w:nsid w:val="6CD158E1"/>
    <w:multiLevelType w:val="singleLevel"/>
    <w:tmpl w:val="6E3A1B98"/>
    <w:lvl w:ilvl="0">
      <w:start w:val="1"/>
      <w:numFmt w:val="bullet"/>
      <w:pStyle w:val="3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4820BA"/>
    <w:multiLevelType w:val="hybridMultilevel"/>
    <w:tmpl w:val="760896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AC7B0E"/>
    <w:multiLevelType w:val="hybridMultilevel"/>
    <w:tmpl w:val="2AAEA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CC9010F"/>
    <w:multiLevelType w:val="hybridMultilevel"/>
    <w:tmpl w:val="B9A2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2"/>
  </w:num>
  <w:num w:numId="5">
    <w:abstractNumId w:val="15"/>
  </w:num>
  <w:num w:numId="6">
    <w:abstractNumId w:val="18"/>
  </w:num>
  <w:num w:numId="7">
    <w:abstractNumId w:val="20"/>
  </w:num>
  <w:num w:numId="8">
    <w:abstractNumId w:val="16"/>
  </w:num>
  <w:num w:numId="9">
    <w:abstractNumId w:val="10"/>
  </w:num>
  <w:num w:numId="10">
    <w:abstractNumId w:val="6"/>
  </w:num>
  <w:num w:numId="11">
    <w:abstractNumId w:val="11"/>
  </w:num>
  <w:num w:numId="12">
    <w:abstractNumId w:val="3"/>
  </w:num>
  <w:num w:numId="13">
    <w:abstractNumId w:val="14"/>
  </w:num>
  <w:num w:numId="14">
    <w:abstractNumId w:val="5"/>
  </w:num>
  <w:num w:numId="15">
    <w:abstractNumId w:val="7"/>
  </w:num>
  <w:num w:numId="16">
    <w:abstractNumId w:val="17"/>
  </w:num>
  <w:num w:numId="17">
    <w:abstractNumId w:val="8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9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12"/>
  </w:num>
  <w:num w:numId="35">
    <w:abstractNumId w:val="1"/>
  </w:num>
  <w:num w:numId="36">
    <w:abstractNumId w:val="22"/>
  </w:num>
  <w:num w:numId="37">
    <w:abstractNumId w:val="4"/>
  </w:num>
  <w:num w:numId="38">
    <w:abstractNumId w:val="13"/>
  </w:num>
  <w:num w:numId="39">
    <w:abstractNumId w:val="21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00"/>
    <w:rsid w:val="00004D2E"/>
    <w:rsid w:val="00005FFE"/>
    <w:rsid w:val="00011331"/>
    <w:rsid w:val="000134A5"/>
    <w:rsid w:val="000149F1"/>
    <w:rsid w:val="00017F69"/>
    <w:rsid w:val="0002038D"/>
    <w:rsid w:val="000210D6"/>
    <w:rsid w:val="00021DF4"/>
    <w:rsid w:val="00023850"/>
    <w:rsid w:val="00023D71"/>
    <w:rsid w:val="00023F9B"/>
    <w:rsid w:val="00024948"/>
    <w:rsid w:val="000277F4"/>
    <w:rsid w:val="00027940"/>
    <w:rsid w:val="00033559"/>
    <w:rsid w:val="00034590"/>
    <w:rsid w:val="000368AE"/>
    <w:rsid w:val="000371B9"/>
    <w:rsid w:val="000411A7"/>
    <w:rsid w:val="00045403"/>
    <w:rsid w:val="00045B05"/>
    <w:rsid w:val="00046149"/>
    <w:rsid w:val="00047CC9"/>
    <w:rsid w:val="00051508"/>
    <w:rsid w:val="00052F26"/>
    <w:rsid w:val="000544A3"/>
    <w:rsid w:val="0005659C"/>
    <w:rsid w:val="00061BA2"/>
    <w:rsid w:val="00064B0F"/>
    <w:rsid w:val="0006675D"/>
    <w:rsid w:val="00070D29"/>
    <w:rsid w:val="00071DDE"/>
    <w:rsid w:val="000732AC"/>
    <w:rsid w:val="00074D72"/>
    <w:rsid w:val="000754E5"/>
    <w:rsid w:val="00075B47"/>
    <w:rsid w:val="00081F74"/>
    <w:rsid w:val="000839BE"/>
    <w:rsid w:val="00086E07"/>
    <w:rsid w:val="0008759E"/>
    <w:rsid w:val="0008786A"/>
    <w:rsid w:val="00087C08"/>
    <w:rsid w:val="00093217"/>
    <w:rsid w:val="00093997"/>
    <w:rsid w:val="00094149"/>
    <w:rsid w:val="00095B23"/>
    <w:rsid w:val="00095CDF"/>
    <w:rsid w:val="00096A1E"/>
    <w:rsid w:val="00096C94"/>
    <w:rsid w:val="000A0B41"/>
    <w:rsid w:val="000A1995"/>
    <w:rsid w:val="000A5DD3"/>
    <w:rsid w:val="000A6551"/>
    <w:rsid w:val="000A6DCA"/>
    <w:rsid w:val="000B25A0"/>
    <w:rsid w:val="000B2AA8"/>
    <w:rsid w:val="000B49C2"/>
    <w:rsid w:val="000B5752"/>
    <w:rsid w:val="000B5C8F"/>
    <w:rsid w:val="000B7F3B"/>
    <w:rsid w:val="000C3DEF"/>
    <w:rsid w:val="000C4F7F"/>
    <w:rsid w:val="000C5C9A"/>
    <w:rsid w:val="000C7CA1"/>
    <w:rsid w:val="000D27EB"/>
    <w:rsid w:val="000D2988"/>
    <w:rsid w:val="000D44BC"/>
    <w:rsid w:val="000D5127"/>
    <w:rsid w:val="000D5E26"/>
    <w:rsid w:val="000E147E"/>
    <w:rsid w:val="000E16CB"/>
    <w:rsid w:val="000E2F1D"/>
    <w:rsid w:val="000E35AF"/>
    <w:rsid w:val="000F0CAC"/>
    <w:rsid w:val="000F1B2F"/>
    <w:rsid w:val="000F3658"/>
    <w:rsid w:val="000F68C4"/>
    <w:rsid w:val="00100478"/>
    <w:rsid w:val="00100CE2"/>
    <w:rsid w:val="00101A0C"/>
    <w:rsid w:val="00102F85"/>
    <w:rsid w:val="001048BB"/>
    <w:rsid w:val="0010620E"/>
    <w:rsid w:val="00106D3E"/>
    <w:rsid w:val="00111AD5"/>
    <w:rsid w:val="00111C8B"/>
    <w:rsid w:val="00112AD0"/>
    <w:rsid w:val="00114247"/>
    <w:rsid w:val="00114486"/>
    <w:rsid w:val="001149F9"/>
    <w:rsid w:val="0011651C"/>
    <w:rsid w:val="00116C0B"/>
    <w:rsid w:val="00117425"/>
    <w:rsid w:val="00122C9F"/>
    <w:rsid w:val="0012427D"/>
    <w:rsid w:val="00125B0A"/>
    <w:rsid w:val="001263E6"/>
    <w:rsid w:val="00126B43"/>
    <w:rsid w:val="001313D5"/>
    <w:rsid w:val="00132C70"/>
    <w:rsid w:val="001338B6"/>
    <w:rsid w:val="00134950"/>
    <w:rsid w:val="00137458"/>
    <w:rsid w:val="0013772B"/>
    <w:rsid w:val="0014185C"/>
    <w:rsid w:val="0014244F"/>
    <w:rsid w:val="00142F0C"/>
    <w:rsid w:val="0014463F"/>
    <w:rsid w:val="00147963"/>
    <w:rsid w:val="00152983"/>
    <w:rsid w:val="00154E15"/>
    <w:rsid w:val="00155727"/>
    <w:rsid w:val="001613A2"/>
    <w:rsid w:val="00161706"/>
    <w:rsid w:val="0016215A"/>
    <w:rsid w:val="001629F8"/>
    <w:rsid w:val="00162A4B"/>
    <w:rsid w:val="001642F4"/>
    <w:rsid w:val="00170608"/>
    <w:rsid w:val="001728A4"/>
    <w:rsid w:val="0017474E"/>
    <w:rsid w:val="0017530A"/>
    <w:rsid w:val="001767A7"/>
    <w:rsid w:val="00176E06"/>
    <w:rsid w:val="00177FF3"/>
    <w:rsid w:val="001808CC"/>
    <w:rsid w:val="001814B9"/>
    <w:rsid w:val="001824F2"/>
    <w:rsid w:val="00190CC8"/>
    <w:rsid w:val="001914C4"/>
    <w:rsid w:val="00193251"/>
    <w:rsid w:val="00194007"/>
    <w:rsid w:val="0019420C"/>
    <w:rsid w:val="00194963"/>
    <w:rsid w:val="00195E73"/>
    <w:rsid w:val="0019606F"/>
    <w:rsid w:val="00196A90"/>
    <w:rsid w:val="001979B1"/>
    <w:rsid w:val="00197F28"/>
    <w:rsid w:val="001A1245"/>
    <w:rsid w:val="001A3A05"/>
    <w:rsid w:val="001A61BB"/>
    <w:rsid w:val="001A645C"/>
    <w:rsid w:val="001A6EB2"/>
    <w:rsid w:val="001B3965"/>
    <w:rsid w:val="001B5777"/>
    <w:rsid w:val="001B771B"/>
    <w:rsid w:val="001C1A85"/>
    <w:rsid w:val="001C2CF1"/>
    <w:rsid w:val="001C567D"/>
    <w:rsid w:val="001C6037"/>
    <w:rsid w:val="001D54A3"/>
    <w:rsid w:val="001D7659"/>
    <w:rsid w:val="001D7ACA"/>
    <w:rsid w:val="001E11AC"/>
    <w:rsid w:val="001E1337"/>
    <w:rsid w:val="001E2F5C"/>
    <w:rsid w:val="001E30B9"/>
    <w:rsid w:val="001E42F0"/>
    <w:rsid w:val="001E4962"/>
    <w:rsid w:val="001E7080"/>
    <w:rsid w:val="001F0BCB"/>
    <w:rsid w:val="001F7835"/>
    <w:rsid w:val="00202876"/>
    <w:rsid w:val="00203EC2"/>
    <w:rsid w:val="00205AD1"/>
    <w:rsid w:val="00207D35"/>
    <w:rsid w:val="00213A71"/>
    <w:rsid w:val="00214C5D"/>
    <w:rsid w:val="002154E2"/>
    <w:rsid w:val="0022185D"/>
    <w:rsid w:val="00223BE9"/>
    <w:rsid w:val="00225354"/>
    <w:rsid w:val="00225C1B"/>
    <w:rsid w:val="00226B1A"/>
    <w:rsid w:val="00240AE2"/>
    <w:rsid w:val="002424C0"/>
    <w:rsid w:val="00243F21"/>
    <w:rsid w:val="00243F71"/>
    <w:rsid w:val="00244342"/>
    <w:rsid w:val="0024519C"/>
    <w:rsid w:val="00253668"/>
    <w:rsid w:val="00253E6A"/>
    <w:rsid w:val="00257352"/>
    <w:rsid w:val="00265528"/>
    <w:rsid w:val="002670DE"/>
    <w:rsid w:val="00267A1F"/>
    <w:rsid w:val="00273791"/>
    <w:rsid w:val="0028178D"/>
    <w:rsid w:val="00281D2E"/>
    <w:rsid w:val="00283B45"/>
    <w:rsid w:val="00283E50"/>
    <w:rsid w:val="002857D4"/>
    <w:rsid w:val="002909CA"/>
    <w:rsid w:val="00290BCF"/>
    <w:rsid w:val="00291525"/>
    <w:rsid w:val="002932F3"/>
    <w:rsid w:val="00293461"/>
    <w:rsid w:val="00293CA4"/>
    <w:rsid w:val="00294894"/>
    <w:rsid w:val="002955AC"/>
    <w:rsid w:val="0029610E"/>
    <w:rsid w:val="002962AA"/>
    <w:rsid w:val="002965C2"/>
    <w:rsid w:val="002A0767"/>
    <w:rsid w:val="002A39FF"/>
    <w:rsid w:val="002A62EA"/>
    <w:rsid w:val="002A6C4E"/>
    <w:rsid w:val="002A729E"/>
    <w:rsid w:val="002A77AC"/>
    <w:rsid w:val="002B145D"/>
    <w:rsid w:val="002B2C4A"/>
    <w:rsid w:val="002B2FA2"/>
    <w:rsid w:val="002B390E"/>
    <w:rsid w:val="002B40A0"/>
    <w:rsid w:val="002B49A7"/>
    <w:rsid w:val="002B5A54"/>
    <w:rsid w:val="002B6DDC"/>
    <w:rsid w:val="002C086F"/>
    <w:rsid w:val="002C259B"/>
    <w:rsid w:val="002C45CD"/>
    <w:rsid w:val="002C6A22"/>
    <w:rsid w:val="002C7FF0"/>
    <w:rsid w:val="002D52E6"/>
    <w:rsid w:val="002D6692"/>
    <w:rsid w:val="002D7625"/>
    <w:rsid w:val="002D7D8A"/>
    <w:rsid w:val="002E0FE1"/>
    <w:rsid w:val="002E28AC"/>
    <w:rsid w:val="002E2958"/>
    <w:rsid w:val="002E598B"/>
    <w:rsid w:val="002E60A2"/>
    <w:rsid w:val="002F26F4"/>
    <w:rsid w:val="002F2D7D"/>
    <w:rsid w:val="00301C54"/>
    <w:rsid w:val="003024DC"/>
    <w:rsid w:val="00302BB9"/>
    <w:rsid w:val="0030335A"/>
    <w:rsid w:val="003076B2"/>
    <w:rsid w:val="00312463"/>
    <w:rsid w:val="0031755E"/>
    <w:rsid w:val="00320045"/>
    <w:rsid w:val="0032090F"/>
    <w:rsid w:val="00321C81"/>
    <w:rsid w:val="00322ECF"/>
    <w:rsid w:val="00326CCE"/>
    <w:rsid w:val="00327D33"/>
    <w:rsid w:val="00331809"/>
    <w:rsid w:val="00331AE5"/>
    <w:rsid w:val="00331CA4"/>
    <w:rsid w:val="00334AA5"/>
    <w:rsid w:val="0033584C"/>
    <w:rsid w:val="00336748"/>
    <w:rsid w:val="00340579"/>
    <w:rsid w:val="00340962"/>
    <w:rsid w:val="00342548"/>
    <w:rsid w:val="003439E0"/>
    <w:rsid w:val="00343BBE"/>
    <w:rsid w:val="0034487D"/>
    <w:rsid w:val="00345B1E"/>
    <w:rsid w:val="00345E7C"/>
    <w:rsid w:val="003508CD"/>
    <w:rsid w:val="00351CBE"/>
    <w:rsid w:val="00352B9D"/>
    <w:rsid w:val="0035436F"/>
    <w:rsid w:val="003548AD"/>
    <w:rsid w:val="00354A23"/>
    <w:rsid w:val="00355D71"/>
    <w:rsid w:val="00357C79"/>
    <w:rsid w:val="00362D5C"/>
    <w:rsid w:val="00363DDF"/>
    <w:rsid w:val="0036453F"/>
    <w:rsid w:val="00364C90"/>
    <w:rsid w:val="00364FA9"/>
    <w:rsid w:val="00367AEF"/>
    <w:rsid w:val="00370A5E"/>
    <w:rsid w:val="00372062"/>
    <w:rsid w:val="00373715"/>
    <w:rsid w:val="00373E78"/>
    <w:rsid w:val="0038193F"/>
    <w:rsid w:val="00385D1D"/>
    <w:rsid w:val="00390BBA"/>
    <w:rsid w:val="0039164E"/>
    <w:rsid w:val="00392A2E"/>
    <w:rsid w:val="00392B09"/>
    <w:rsid w:val="00392F0D"/>
    <w:rsid w:val="003931E2"/>
    <w:rsid w:val="00393610"/>
    <w:rsid w:val="003A034F"/>
    <w:rsid w:val="003A144F"/>
    <w:rsid w:val="003A7301"/>
    <w:rsid w:val="003B674A"/>
    <w:rsid w:val="003B7C6C"/>
    <w:rsid w:val="003C0D80"/>
    <w:rsid w:val="003C10FB"/>
    <w:rsid w:val="003C67CF"/>
    <w:rsid w:val="003D08A2"/>
    <w:rsid w:val="003D08CA"/>
    <w:rsid w:val="003D2D1F"/>
    <w:rsid w:val="003D2E13"/>
    <w:rsid w:val="003D3077"/>
    <w:rsid w:val="003D33D6"/>
    <w:rsid w:val="003E0151"/>
    <w:rsid w:val="003E0FC3"/>
    <w:rsid w:val="003E19E2"/>
    <w:rsid w:val="003E333B"/>
    <w:rsid w:val="003E4CC7"/>
    <w:rsid w:val="003E5A70"/>
    <w:rsid w:val="003E7388"/>
    <w:rsid w:val="003E74E9"/>
    <w:rsid w:val="003F1A8A"/>
    <w:rsid w:val="003F2AC4"/>
    <w:rsid w:val="003F361C"/>
    <w:rsid w:val="003F36CD"/>
    <w:rsid w:val="003F3D39"/>
    <w:rsid w:val="003F44C4"/>
    <w:rsid w:val="003F5EF1"/>
    <w:rsid w:val="003F60A1"/>
    <w:rsid w:val="00401163"/>
    <w:rsid w:val="0040295D"/>
    <w:rsid w:val="00403118"/>
    <w:rsid w:val="004045D1"/>
    <w:rsid w:val="00412756"/>
    <w:rsid w:val="00413052"/>
    <w:rsid w:val="004135F0"/>
    <w:rsid w:val="00414CAE"/>
    <w:rsid w:val="00416044"/>
    <w:rsid w:val="00417005"/>
    <w:rsid w:val="00417F7B"/>
    <w:rsid w:val="0042044E"/>
    <w:rsid w:val="0042134B"/>
    <w:rsid w:val="004230DB"/>
    <w:rsid w:val="004258E2"/>
    <w:rsid w:val="00430DBE"/>
    <w:rsid w:val="004346F7"/>
    <w:rsid w:val="00436582"/>
    <w:rsid w:val="00441DC8"/>
    <w:rsid w:val="0044309C"/>
    <w:rsid w:val="00443426"/>
    <w:rsid w:val="00445E54"/>
    <w:rsid w:val="00450CB8"/>
    <w:rsid w:val="0045481E"/>
    <w:rsid w:val="00454BA7"/>
    <w:rsid w:val="00457513"/>
    <w:rsid w:val="00460549"/>
    <w:rsid w:val="00460991"/>
    <w:rsid w:val="004623DC"/>
    <w:rsid w:val="00462F88"/>
    <w:rsid w:val="00465ECF"/>
    <w:rsid w:val="0047500B"/>
    <w:rsid w:val="00477B18"/>
    <w:rsid w:val="00481339"/>
    <w:rsid w:val="004828B0"/>
    <w:rsid w:val="00482B5B"/>
    <w:rsid w:val="0048456B"/>
    <w:rsid w:val="00486483"/>
    <w:rsid w:val="004873CB"/>
    <w:rsid w:val="004876DD"/>
    <w:rsid w:val="0049501D"/>
    <w:rsid w:val="00495853"/>
    <w:rsid w:val="00497CD3"/>
    <w:rsid w:val="004A00AE"/>
    <w:rsid w:val="004A18FD"/>
    <w:rsid w:val="004A5A30"/>
    <w:rsid w:val="004A7AB6"/>
    <w:rsid w:val="004B0BBF"/>
    <w:rsid w:val="004B3092"/>
    <w:rsid w:val="004B3C8B"/>
    <w:rsid w:val="004B40CD"/>
    <w:rsid w:val="004B5DCB"/>
    <w:rsid w:val="004B74EE"/>
    <w:rsid w:val="004B7A0A"/>
    <w:rsid w:val="004C054F"/>
    <w:rsid w:val="004C08BD"/>
    <w:rsid w:val="004C2196"/>
    <w:rsid w:val="004C2673"/>
    <w:rsid w:val="004C5330"/>
    <w:rsid w:val="004C5585"/>
    <w:rsid w:val="004D06AB"/>
    <w:rsid w:val="004D1F0A"/>
    <w:rsid w:val="004D5011"/>
    <w:rsid w:val="004D5ADD"/>
    <w:rsid w:val="004D64FF"/>
    <w:rsid w:val="004E2CEE"/>
    <w:rsid w:val="004E36B7"/>
    <w:rsid w:val="004E3880"/>
    <w:rsid w:val="004E7C1A"/>
    <w:rsid w:val="004F07FB"/>
    <w:rsid w:val="004F46C4"/>
    <w:rsid w:val="004F57B3"/>
    <w:rsid w:val="004F5F9F"/>
    <w:rsid w:val="004F61C2"/>
    <w:rsid w:val="004F6D58"/>
    <w:rsid w:val="00502D3C"/>
    <w:rsid w:val="00507785"/>
    <w:rsid w:val="00507956"/>
    <w:rsid w:val="00510CAE"/>
    <w:rsid w:val="00511DD5"/>
    <w:rsid w:val="00512A13"/>
    <w:rsid w:val="0051686C"/>
    <w:rsid w:val="00516C56"/>
    <w:rsid w:val="00516F15"/>
    <w:rsid w:val="00524C13"/>
    <w:rsid w:val="00526120"/>
    <w:rsid w:val="00526695"/>
    <w:rsid w:val="00535FCB"/>
    <w:rsid w:val="00537052"/>
    <w:rsid w:val="00537355"/>
    <w:rsid w:val="00537F86"/>
    <w:rsid w:val="00537FB7"/>
    <w:rsid w:val="00542103"/>
    <w:rsid w:val="00543D6C"/>
    <w:rsid w:val="005440F6"/>
    <w:rsid w:val="0054420A"/>
    <w:rsid w:val="00544BEC"/>
    <w:rsid w:val="00545FF1"/>
    <w:rsid w:val="005516C5"/>
    <w:rsid w:val="00551D28"/>
    <w:rsid w:val="00552034"/>
    <w:rsid w:val="0056169C"/>
    <w:rsid w:val="00565127"/>
    <w:rsid w:val="005664E7"/>
    <w:rsid w:val="005678A3"/>
    <w:rsid w:val="00571320"/>
    <w:rsid w:val="00571353"/>
    <w:rsid w:val="00572B56"/>
    <w:rsid w:val="00573140"/>
    <w:rsid w:val="00573E1F"/>
    <w:rsid w:val="00581E2C"/>
    <w:rsid w:val="005856FF"/>
    <w:rsid w:val="005932E8"/>
    <w:rsid w:val="00594368"/>
    <w:rsid w:val="00596E83"/>
    <w:rsid w:val="005A0645"/>
    <w:rsid w:val="005A284C"/>
    <w:rsid w:val="005A3ABF"/>
    <w:rsid w:val="005A4017"/>
    <w:rsid w:val="005A403C"/>
    <w:rsid w:val="005A7340"/>
    <w:rsid w:val="005A773D"/>
    <w:rsid w:val="005A7ACE"/>
    <w:rsid w:val="005B0168"/>
    <w:rsid w:val="005B13FA"/>
    <w:rsid w:val="005B2EF5"/>
    <w:rsid w:val="005B3542"/>
    <w:rsid w:val="005B58C1"/>
    <w:rsid w:val="005B7F7A"/>
    <w:rsid w:val="005C0796"/>
    <w:rsid w:val="005C1F7F"/>
    <w:rsid w:val="005C2E73"/>
    <w:rsid w:val="005D4AF2"/>
    <w:rsid w:val="005D4D6E"/>
    <w:rsid w:val="005D54A1"/>
    <w:rsid w:val="005D577B"/>
    <w:rsid w:val="005E221B"/>
    <w:rsid w:val="005E463B"/>
    <w:rsid w:val="005E4EA5"/>
    <w:rsid w:val="005E5B96"/>
    <w:rsid w:val="005E7B17"/>
    <w:rsid w:val="005E7B97"/>
    <w:rsid w:val="005F1312"/>
    <w:rsid w:val="005F5ED0"/>
    <w:rsid w:val="0060141A"/>
    <w:rsid w:val="00604B92"/>
    <w:rsid w:val="00604CE1"/>
    <w:rsid w:val="00605E20"/>
    <w:rsid w:val="0061022B"/>
    <w:rsid w:val="00614643"/>
    <w:rsid w:val="00614C4D"/>
    <w:rsid w:val="00616361"/>
    <w:rsid w:val="00617087"/>
    <w:rsid w:val="00617C3E"/>
    <w:rsid w:val="006202EE"/>
    <w:rsid w:val="00622FF2"/>
    <w:rsid w:val="00624821"/>
    <w:rsid w:val="00624DCC"/>
    <w:rsid w:val="0063026B"/>
    <w:rsid w:val="00633B8D"/>
    <w:rsid w:val="00634B2E"/>
    <w:rsid w:val="00635BA2"/>
    <w:rsid w:val="00635C18"/>
    <w:rsid w:val="006376BA"/>
    <w:rsid w:val="0064052A"/>
    <w:rsid w:val="00640546"/>
    <w:rsid w:val="00643057"/>
    <w:rsid w:val="00645077"/>
    <w:rsid w:val="0064591F"/>
    <w:rsid w:val="00645BB6"/>
    <w:rsid w:val="00645EC8"/>
    <w:rsid w:val="0065631D"/>
    <w:rsid w:val="00661DF7"/>
    <w:rsid w:val="00663039"/>
    <w:rsid w:val="0066352C"/>
    <w:rsid w:val="006640F2"/>
    <w:rsid w:val="00664F89"/>
    <w:rsid w:val="00677321"/>
    <w:rsid w:val="00677A29"/>
    <w:rsid w:val="00683327"/>
    <w:rsid w:val="006837F8"/>
    <w:rsid w:val="006846C3"/>
    <w:rsid w:val="006854FE"/>
    <w:rsid w:val="00685D77"/>
    <w:rsid w:val="00687698"/>
    <w:rsid w:val="006879F3"/>
    <w:rsid w:val="0069285F"/>
    <w:rsid w:val="0069550C"/>
    <w:rsid w:val="00697BCA"/>
    <w:rsid w:val="006A5838"/>
    <w:rsid w:val="006A6840"/>
    <w:rsid w:val="006B0F3B"/>
    <w:rsid w:val="006B416B"/>
    <w:rsid w:val="006B4A71"/>
    <w:rsid w:val="006B744F"/>
    <w:rsid w:val="006C3001"/>
    <w:rsid w:val="006C5D8E"/>
    <w:rsid w:val="006D2038"/>
    <w:rsid w:val="006D242E"/>
    <w:rsid w:val="006D2B0A"/>
    <w:rsid w:val="006D30B0"/>
    <w:rsid w:val="006D3E89"/>
    <w:rsid w:val="006D4664"/>
    <w:rsid w:val="006D526F"/>
    <w:rsid w:val="006D7F4A"/>
    <w:rsid w:val="006E1867"/>
    <w:rsid w:val="006E3AC5"/>
    <w:rsid w:val="006E487C"/>
    <w:rsid w:val="006E4A1E"/>
    <w:rsid w:val="006E5DF1"/>
    <w:rsid w:val="006E700F"/>
    <w:rsid w:val="006F0575"/>
    <w:rsid w:val="006F1DB5"/>
    <w:rsid w:val="006F46D3"/>
    <w:rsid w:val="006F4B1B"/>
    <w:rsid w:val="006F5A57"/>
    <w:rsid w:val="006F6BD8"/>
    <w:rsid w:val="00704F1E"/>
    <w:rsid w:val="007063AF"/>
    <w:rsid w:val="00710BEE"/>
    <w:rsid w:val="0071301A"/>
    <w:rsid w:val="00716656"/>
    <w:rsid w:val="00721EE9"/>
    <w:rsid w:val="0072485B"/>
    <w:rsid w:val="007256DC"/>
    <w:rsid w:val="00727FEA"/>
    <w:rsid w:val="00730D9E"/>
    <w:rsid w:val="00733DC6"/>
    <w:rsid w:val="00734DE8"/>
    <w:rsid w:val="007418FE"/>
    <w:rsid w:val="00742034"/>
    <w:rsid w:val="007422E5"/>
    <w:rsid w:val="007424BA"/>
    <w:rsid w:val="007427B4"/>
    <w:rsid w:val="007431C0"/>
    <w:rsid w:val="00752361"/>
    <w:rsid w:val="007572B6"/>
    <w:rsid w:val="00757E7D"/>
    <w:rsid w:val="00763AFE"/>
    <w:rsid w:val="00775182"/>
    <w:rsid w:val="00775C30"/>
    <w:rsid w:val="007767FA"/>
    <w:rsid w:val="007777EA"/>
    <w:rsid w:val="0078030C"/>
    <w:rsid w:val="00780F3B"/>
    <w:rsid w:val="00781E8C"/>
    <w:rsid w:val="007834A2"/>
    <w:rsid w:val="007851B1"/>
    <w:rsid w:val="00791678"/>
    <w:rsid w:val="00792E06"/>
    <w:rsid w:val="00794147"/>
    <w:rsid w:val="00794DDE"/>
    <w:rsid w:val="007A12F9"/>
    <w:rsid w:val="007A1B92"/>
    <w:rsid w:val="007A2570"/>
    <w:rsid w:val="007A306B"/>
    <w:rsid w:val="007A49BA"/>
    <w:rsid w:val="007A4E84"/>
    <w:rsid w:val="007A559E"/>
    <w:rsid w:val="007A6760"/>
    <w:rsid w:val="007A6928"/>
    <w:rsid w:val="007B163A"/>
    <w:rsid w:val="007C1BFB"/>
    <w:rsid w:val="007C2FE3"/>
    <w:rsid w:val="007C511B"/>
    <w:rsid w:val="007C53B0"/>
    <w:rsid w:val="007C6625"/>
    <w:rsid w:val="007C6EBD"/>
    <w:rsid w:val="007C7D82"/>
    <w:rsid w:val="007D020B"/>
    <w:rsid w:val="007D3666"/>
    <w:rsid w:val="007D40F6"/>
    <w:rsid w:val="007D7862"/>
    <w:rsid w:val="007E3D6A"/>
    <w:rsid w:val="007E47F3"/>
    <w:rsid w:val="007E63DC"/>
    <w:rsid w:val="007E63FB"/>
    <w:rsid w:val="007E68FA"/>
    <w:rsid w:val="007F0162"/>
    <w:rsid w:val="007F0541"/>
    <w:rsid w:val="007F14FB"/>
    <w:rsid w:val="007F589A"/>
    <w:rsid w:val="007F5E3C"/>
    <w:rsid w:val="007F7742"/>
    <w:rsid w:val="008002CC"/>
    <w:rsid w:val="00803F06"/>
    <w:rsid w:val="008053BB"/>
    <w:rsid w:val="00805B5B"/>
    <w:rsid w:val="00812E75"/>
    <w:rsid w:val="00813A29"/>
    <w:rsid w:val="00815702"/>
    <w:rsid w:val="00816A57"/>
    <w:rsid w:val="00817394"/>
    <w:rsid w:val="00817CA4"/>
    <w:rsid w:val="00817D3F"/>
    <w:rsid w:val="00817E2E"/>
    <w:rsid w:val="00822033"/>
    <w:rsid w:val="00824C0D"/>
    <w:rsid w:val="00831512"/>
    <w:rsid w:val="0083161F"/>
    <w:rsid w:val="00832273"/>
    <w:rsid w:val="00832EE3"/>
    <w:rsid w:val="008354E9"/>
    <w:rsid w:val="008400CE"/>
    <w:rsid w:val="00841DC6"/>
    <w:rsid w:val="00842D68"/>
    <w:rsid w:val="00843432"/>
    <w:rsid w:val="0084471E"/>
    <w:rsid w:val="00846796"/>
    <w:rsid w:val="00846845"/>
    <w:rsid w:val="0084798E"/>
    <w:rsid w:val="008508FE"/>
    <w:rsid w:val="00852C7C"/>
    <w:rsid w:val="008609EE"/>
    <w:rsid w:val="0086480C"/>
    <w:rsid w:val="00865F7E"/>
    <w:rsid w:val="00866F91"/>
    <w:rsid w:val="00867C85"/>
    <w:rsid w:val="008727B0"/>
    <w:rsid w:val="00873096"/>
    <w:rsid w:val="00874318"/>
    <w:rsid w:val="00874F09"/>
    <w:rsid w:val="008760F2"/>
    <w:rsid w:val="00876893"/>
    <w:rsid w:val="00877E74"/>
    <w:rsid w:val="00882304"/>
    <w:rsid w:val="00882907"/>
    <w:rsid w:val="00882C47"/>
    <w:rsid w:val="00882C5C"/>
    <w:rsid w:val="008912F9"/>
    <w:rsid w:val="008924EB"/>
    <w:rsid w:val="008937A3"/>
    <w:rsid w:val="00893E48"/>
    <w:rsid w:val="00894264"/>
    <w:rsid w:val="00894334"/>
    <w:rsid w:val="0089523B"/>
    <w:rsid w:val="00897BA6"/>
    <w:rsid w:val="008A144F"/>
    <w:rsid w:val="008A2025"/>
    <w:rsid w:val="008A3784"/>
    <w:rsid w:val="008A3C3B"/>
    <w:rsid w:val="008A4648"/>
    <w:rsid w:val="008A59B8"/>
    <w:rsid w:val="008A6F25"/>
    <w:rsid w:val="008B117E"/>
    <w:rsid w:val="008B2541"/>
    <w:rsid w:val="008B47D3"/>
    <w:rsid w:val="008B4AE9"/>
    <w:rsid w:val="008B4C86"/>
    <w:rsid w:val="008B7519"/>
    <w:rsid w:val="008C0121"/>
    <w:rsid w:val="008C1DC7"/>
    <w:rsid w:val="008C438F"/>
    <w:rsid w:val="008C7A29"/>
    <w:rsid w:val="008D04B1"/>
    <w:rsid w:val="008D5A9B"/>
    <w:rsid w:val="008E0601"/>
    <w:rsid w:val="008E1C0A"/>
    <w:rsid w:val="008E7CDA"/>
    <w:rsid w:val="008F3782"/>
    <w:rsid w:val="008F3C78"/>
    <w:rsid w:val="008F71AC"/>
    <w:rsid w:val="008F7B05"/>
    <w:rsid w:val="009008A7"/>
    <w:rsid w:val="00901727"/>
    <w:rsid w:val="009044F3"/>
    <w:rsid w:val="009057BB"/>
    <w:rsid w:val="0090646D"/>
    <w:rsid w:val="00906AAC"/>
    <w:rsid w:val="00907983"/>
    <w:rsid w:val="0091057A"/>
    <w:rsid w:val="00915145"/>
    <w:rsid w:val="00915220"/>
    <w:rsid w:val="0092038A"/>
    <w:rsid w:val="00922FF0"/>
    <w:rsid w:val="00924638"/>
    <w:rsid w:val="00926439"/>
    <w:rsid w:val="009269CE"/>
    <w:rsid w:val="009308CD"/>
    <w:rsid w:val="009311D0"/>
    <w:rsid w:val="009335F9"/>
    <w:rsid w:val="009349F1"/>
    <w:rsid w:val="00937BB5"/>
    <w:rsid w:val="00942ABC"/>
    <w:rsid w:val="00942CC4"/>
    <w:rsid w:val="00943734"/>
    <w:rsid w:val="0094392D"/>
    <w:rsid w:val="009452BD"/>
    <w:rsid w:val="00945C67"/>
    <w:rsid w:val="00952025"/>
    <w:rsid w:val="00952FA4"/>
    <w:rsid w:val="00953295"/>
    <w:rsid w:val="009536CB"/>
    <w:rsid w:val="00954719"/>
    <w:rsid w:val="00954B9F"/>
    <w:rsid w:val="009574FF"/>
    <w:rsid w:val="00961054"/>
    <w:rsid w:val="00962F71"/>
    <w:rsid w:val="00963141"/>
    <w:rsid w:val="009638CA"/>
    <w:rsid w:val="0096426C"/>
    <w:rsid w:val="009672EB"/>
    <w:rsid w:val="00974A1C"/>
    <w:rsid w:val="00975E15"/>
    <w:rsid w:val="009769B6"/>
    <w:rsid w:val="00976C83"/>
    <w:rsid w:val="00980315"/>
    <w:rsid w:val="00982494"/>
    <w:rsid w:val="00982705"/>
    <w:rsid w:val="009867D9"/>
    <w:rsid w:val="0098688F"/>
    <w:rsid w:val="00986B62"/>
    <w:rsid w:val="009950BA"/>
    <w:rsid w:val="009A2890"/>
    <w:rsid w:val="009A2B02"/>
    <w:rsid w:val="009A48D7"/>
    <w:rsid w:val="009A5E7B"/>
    <w:rsid w:val="009A6E9C"/>
    <w:rsid w:val="009B14F5"/>
    <w:rsid w:val="009B2F00"/>
    <w:rsid w:val="009B4BF4"/>
    <w:rsid w:val="009B5111"/>
    <w:rsid w:val="009B5CB2"/>
    <w:rsid w:val="009C2864"/>
    <w:rsid w:val="009C45CE"/>
    <w:rsid w:val="009C65D8"/>
    <w:rsid w:val="009C7427"/>
    <w:rsid w:val="009C7E38"/>
    <w:rsid w:val="009D028D"/>
    <w:rsid w:val="009D1800"/>
    <w:rsid w:val="009D3D86"/>
    <w:rsid w:val="009D4BCD"/>
    <w:rsid w:val="009D5DD6"/>
    <w:rsid w:val="009D7137"/>
    <w:rsid w:val="009E00C5"/>
    <w:rsid w:val="009E2B10"/>
    <w:rsid w:val="009E3577"/>
    <w:rsid w:val="009E4577"/>
    <w:rsid w:val="009E76D3"/>
    <w:rsid w:val="009F7E02"/>
    <w:rsid w:val="00A004A5"/>
    <w:rsid w:val="00A007EC"/>
    <w:rsid w:val="00A018D1"/>
    <w:rsid w:val="00A06F2A"/>
    <w:rsid w:val="00A1040D"/>
    <w:rsid w:val="00A1280E"/>
    <w:rsid w:val="00A131F3"/>
    <w:rsid w:val="00A16D64"/>
    <w:rsid w:val="00A20672"/>
    <w:rsid w:val="00A20B4B"/>
    <w:rsid w:val="00A2249B"/>
    <w:rsid w:val="00A2409B"/>
    <w:rsid w:val="00A24A1D"/>
    <w:rsid w:val="00A321AD"/>
    <w:rsid w:val="00A347C7"/>
    <w:rsid w:val="00A34D26"/>
    <w:rsid w:val="00A350C4"/>
    <w:rsid w:val="00A356A3"/>
    <w:rsid w:val="00A35D74"/>
    <w:rsid w:val="00A3608B"/>
    <w:rsid w:val="00A37625"/>
    <w:rsid w:val="00A377EF"/>
    <w:rsid w:val="00A40694"/>
    <w:rsid w:val="00A41347"/>
    <w:rsid w:val="00A429F1"/>
    <w:rsid w:val="00A43091"/>
    <w:rsid w:val="00A44108"/>
    <w:rsid w:val="00A44474"/>
    <w:rsid w:val="00A46D01"/>
    <w:rsid w:val="00A46E80"/>
    <w:rsid w:val="00A50D44"/>
    <w:rsid w:val="00A514F9"/>
    <w:rsid w:val="00A516C9"/>
    <w:rsid w:val="00A51DB3"/>
    <w:rsid w:val="00A52313"/>
    <w:rsid w:val="00A5291B"/>
    <w:rsid w:val="00A5351B"/>
    <w:rsid w:val="00A53F09"/>
    <w:rsid w:val="00A54508"/>
    <w:rsid w:val="00A55407"/>
    <w:rsid w:val="00A56840"/>
    <w:rsid w:val="00A56F33"/>
    <w:rsid w:val="00A6023A"/>
    <w:rsid w:val="00A60CC3"/>
    <w:rsid w:val="00A67F73"/>
    <w:rsid w:val="00A70826"/>
    <w:rsid w:val="00A80C95"/>
    <w:rsid w:val="00A8207E"/>
    <w:rsid w:val="00A828C5"/>
    <w:rsid w:val="00A82F55"/>
    <w:rsid w:val="00A85525"/>
    <w:rsid w:val="00A86B3C"/>
    <w:rsid w:val="00A879F5"/>
    <w:rsid w:val="00A87C72"/>
    <w:rsid w:val="00A9109A"/>
    <w:rsid w:val="00A920A6"/>
    <w:rsid w:val="00A94F8C"/>
    <w:rsid w:val="00A955DF"/>
    <w:rsid w:val="00AA4958"/>
    <w:rsid w:val="00AA60B6"/>
    <w:rsid w:val="00AB0FBD"/>
    <w:rsid w:val="00AB1C0D"/>
    <w:rsid w:val="00AB1DA3"/>
    <w:rsid w:val="00AB4407"/>
    <w:rsid w:val="00AB69E2"/>
    <w:rsid w:val="00AC0561"/>
    <w:rsid w:val="00AC1DC5"/>
    <w:rsid w:val="00AC2B96"/>
    <w:rsid w:val="00AC2F76"/>
    <w:rsid w:val="00AC3644"/>
    <w:rsid w:val="00AC4C08"/>
    <w:rsid w:val="00AC7E21"/>
    <w:rsid w:val="00AD0768"/>
    <w:rsid w:val="00AD1D35"/>
    <w:rsid w:val="00AD503A"/>
    <w:rsid w:val="00AD506C"/>
    <w:rsid w:val="00AD6178"/>
    <w:rsid w:val="00AD7628"/>
    <w:rsid w:val="00AE400E"/>
    <w:rsid w:val="00AE5DFF"/>
    <w:rsid w:val="00AE6E95"/>
    <w:rsid w:val="00AF148C"/>
    <w:rsid w:val="00AF2172"/>
    <w:rsid w:val="00AF34CA"/>
    <w:rsid w:val="00AF4D69"/>
    <w:rsid w:val="00B03D8B"/>
    <w:rsid w:val="00B07308"/>
    <w:rsid w:val="00B1108C"/>
    <w:rsid w:val="00B12686"/>
    <w:rsid w:val="00B13749"/>
    <w:rsid w:val="00B1450B"/>
    <w:rsid w:val="00B14833"/>
    <w:rsid w:val="00B2092F"/>
    <w:rsid w:val="00B21AFC"/>
    <w:rsid w:val="00B262CC"/>
    <w:rsid w:val="00B26C7C"/>
    <w:rsid w:val="00B317F0"/>
    <w:rsid w:val="00B32709"/>
    <w:rsid w:val="00B33F72"/>
    <w:rsid w:val="00B369AD"/>
    <w:rsid w:val="00B37118"/>
    <w:rsid w:val="00B42947"/>
    <w:rsid w:val="00B440AB"/>
    <w:rsid w:val="00B51E70"/>
    <w:rsid w:val="00B52C69"/>
    <w:rsid w:val="00B5384E"/>
    <w:rsid w:val="00B5449A"/>
    <w:rsid w:val="00B54BAA"/>
    <w:rsid w:val="00B54D26"/>
    <w:rsid w:val="00B550FC"/>
    <w:rsid w:val="00B55DEA"/>
    <w:rsid w:val="00B5607F"/>
    <w:rsid w:val="00B56A36"/>
    <w:rsid w:val="00B6097A"/>
    <w:rsid w:val="00B63061"/>
    <w:rsid w:val="00B640A3"/>
    <w:rsid w:val="00B6709F"/>
    <w:rsid w:val="00B7169F"/>
    <w:rsid w:val="00B7238B"/>
    <w:rsid w:val="00B7250B"/>
    <w:rsid w:val="00B72933"/>
    <w:rsid w:val="00B730FC"/>
    <w:rsid w:val="00B750FF"/>
    <w:rsid w:val="00B77A87"/>
    <w:rsid w:val="00B84F4E"/>
    <w:rsid w:val="00B90976"/>
    <w:rsid w:val="00B90F07"/>
    <w:rsid w:val="00B91B12"/>
    <w:rsid w:val="00B94349"/>
    <w:rsid w:val="00B95A26"/>
    <w:rsid w:val="00B96BC6"/>
    <w:rsid w:val="00B97C5E"/>
    <w:rsid w:val="00BA3EC0"/>
    <w:rsid w:val="00BA4675"/>
    <w:rsid w:val="00BA4F55"/>
    <w:rsid w:val="00BA6C34"/>
    <w:rsid w:val="00BA791B"/>
    <w:rsid w:val="00BB12C2"/>
    <w:rsid w:val="00BB6DCB"/>
    <w:rsid w:val="00BB7563"/>
    <w:rsid w:val="00BC03F0"/>
    <w:rsid w:val="00BC0EF8"/>
    <w:rsid w:val="00BC21A3"/>
    <w:rsid w:val="00BC29D9"/>
    <w:rsid w:val="00BC3AF2"/>
    <w:rsid w:val="00BC5EB3"/>
    <w:rsid w:val="00BC6A3B"/>
    <w:rsid w:val="00BD0676"/>
    <w:rsid w:val="00BD14D7"/>
    <w:rsid w:val="00BD1544"/>
    <w:rsid w:val="00BD234A"/>
    <w:rsid w:val="00BD3F6E"/>
    <w:rsid w:val="00BD5B1B"/>
    <w:rsid w:val="00BD6E24"/>
    <w:rsid w:val="00BD7491"/>
    <w:rsid w:val="00BE1065"/>
    <w:rsid w:val="00BE499D"/>
    <w:rsid w:val="00BE5A61"/>
    <w:rsid w:val="00BE651A"/>
    <w:rsid w:val="00BF1161"/>
    <w:rsid w:val="00BF227B"/>
    <w:rsid w:val="00BF2550"/>
    <w:rsid w:val="00BF4019"/>
    <w:rsid w:val="00BF454C"/>
    <w:rsid w:val="00BF4877"/>
    <w:rsid w:val="00BF4949"/>
    <w:rsid w:val="00C01BE1"/>
    <w:rsid w:val="00C02061"/>
    <w:rsid w:val="00C02CCD"/>
    <w:rsid w:val="00C03772"/>
    <w:rsid w:val="00C03C2F"/>
    <w:rsid w:val="00C05339"/>
    <w:rsid w:val="00C05846"/>
    <w:rsid w:val="00C10205"/>
    <w:rsid w:val="00C14233"/>
    <w:rsid w:val="00C2201D"/>
    <w:rsid w:val="00C22AF1"/>
    <w:rsid w:val="00C23C98"/>
    <w:rsid w:val="00C261D4"/>
    <w:rsid w:val="00C26B14"/>
    <w:rsid w:val="00C332E0"/>
    <w:rsid w:val="00C340C0"/>
    <w:rsid w:val="00C36A5E"/>
    <w:rsid w:val="00C37459"/>
    <w:rsid w:val="00C443D4"/>
    <w:rsid w:val="00C47BB8"/>
    <w:rsid w:val="00C50713"/>
    <w:rsid w:val="00C526C2"/>
    <w:rsid w:val="00C52863"/>
    <w:rsid w:val="00C52E32"/>
    <w:rsid w:val="00C56569"/>
    <w:rsid w:val="00C60AAD"/>
    <w:rsid w:val="00C61E6A"/>
    <w:rsid w:val="00C6357A"/>
    <w:rsid w:val="00C67C13"/>
    <w:rsid w:val="00C70282"/>
    <w:rsid w:val="00C71430"/>
    <w:rsid w:val="00C737ED"/>
    <w:rsid w:val="00C80053"/>
    <w:rsid w:val="00C80300"/>
    <w:rsid w:val="00C806C7"/>
    <w:rsid w:val="00C81162"/>
    <w:rsid w:val="00C812D5"/>
    <w:rsid w:val="00C900C8"/>
    <w:rsid w:val="00C90D72"/>
    <w:rsid w:val="00C9313E"/>
    <w:rsid w:val="00C949AE"/>
    <w:rsid w:val="00C9598C"/>
    <w:rsid w:val="00C96BAE"/>
    <w:rsid w:val="00C97D73"/>
    <w:rsid w:val="00CA3B57"/>
    <w:rsid w:val="00CA3EDC"/>
    <w:rsid w:val="00CA5F9F"/>
    <w:rsid w:val="00CA6333"/>
    <w:rsid w:val="00CA6AA9"/>
    <w:rsid w:val="00CB17AF"/>
    <w:rsid w:val="00CB456F"/>
    <w:rsid w:val="00CB5A18"/>
    <w:rsid w:val="00CB7C2C"/>
    <w:rsid w:val="00CC34EA"/>
    <w:rsid w:val="00CC463E"/>
    <w:rsid w:val="00CC582D"/>
    <w:rsid w:val="00CC688A"/>
    <w:rsid w:val="00CC7D9E"/>
    <w:rsid w:val="00CD04F8"/>
    <w:rsid w:val="00CD2E89"/>
    <w:rsid w:val="00CD5FCF"/>
    <w:rsid w:val="00CE1687"/>
    <w:rsid w:val="00CE1DF9"/>
    <w:rsid w:val="00CE2FC0"/>
    <w:rsid w:val="00CE3A5D"/>
    <w:rsid w:val="00CF02B3"/>
    <w:rsid w:val="00CF0686"/>
    <w:rsid w:val="00CF1AFE"/>
    <w:rsid w:val="00CF1C04"/>
    <w:rsid w:val="00CF5886"/>
    <w:rsid w:val="00CF6E5B"/>
    <w:rsid w:val="00CF7952"/>
    <w:rsid w:val="00D00887"/>
    <w:rsid w:val="00D03D85"/>
    <w:rsid w:val="00D03FBB"/>
    <w:rsid w:val="00D129E2"/>
    <w:rsid w:val="00D1389F"/>
    <w:rsid w:val="00D140EB"/>
    <w:rsid w:val="00D16516"/>
    <w:rsid w:val="00D20B5B"/>
    <w:rsid w:val="00D21107"/>
    <w:rsid w:val="00D27643"/>
    <w:rsid w:val="00D3226F"/>
    <w:rsid w:val="00D33D16"/>
    <w:rsid w:val="00D34FF2"/>
    <w:rsid w:val="00D36001"/>
    <w:rsid w:val="00D3647A"/>
    <w:rsid w:val="00D3664A"/>
    <w:rsid w:val="00D36E6F"/>
    <w:rsid w:val="00D40C7B"/>
    <w:rsid w:val="00D41050"/>
    <w:rsid w:val="00D434F3"/>
    <w:rsid w:val="00D463E6"/>
    <w:rsid w:val="00D50752"/>
    <w:rsid w:val="00D54477"/>
    <w:rsid w:val="00D579FB"/>
    <w:rsid w:val="00D61993"/>
    <w:rsid w:val="00D64BEA"/>
    <w:rsid w:val="00D64CD8"/>
    <w:rsid w:val="00D666B3"/>
    <w:rsid w:val="00D716DA"/>
    <w:rsid w:val="00D71C55"/>
    <w:rsid w:val="00D74D16"/>
    <w:rsid w:val="00D84BA6"/>
    <w:rsid w:val="00D87A86"/>
    <w:rsid w:val="00D900E7"/>
    <w:rsid w:val="00D9013C"/>
    <w:rsid w:val="00D90FC0"/>
    <w:rsid w:val="00D923E5"/>
    <w:rsid w:val="00D930AF"/>
    <w:rsid w:val="00D93FD5"/>
    <w:rsid w:val="00D96275"/>
    <w:rsid w:val="00D962BC"/>
    <w:rsid w:val="00DA1844"/>
    <w:rsid w:val="00DA402F"/>
    <w:rsid w:val="00DA5213"/>
    <w:rsid w:val="00DA68F9"/>
    <w:rsid w:val="00DA7BF9"/>
    <w:rsid w:val="00DB4566"/>
    <w:rsid w:val="00DB79AB"/>
    <w:rsid w:val="00DC2EBA"/>
    <w:rsid w:val="00DC4AEB"/>
    <w:rsid w:val="00DD126C"/>
    <w:rsid w:val="00DE253A"/>
    <w:rsid w:val="00DE4021"/>
    <w:rsid w:val="00DE488E"/>
    <w:rsid w:val="00DE52C2"/>
    <w:rsid w:val="00DF1949"/>
    <w:rsid w:val="00DF4738"/>
    <w:rsid w:val="00DF4852"/>
    <w:rsid w:val="00DF4DCF"/>
    <w:rsid w:val="00DF58CB"/>
    <w:rsid w:val="00DF5EB3"/>
    <w:rsid w:val="00DF7AA5"/>
    <w:rsid w:val="00E0033A"/>
    <w:rsid w:val="00E022A1"/>
    <w:rsid w:val="00E0233B"/>
    <w:rsid w:val="00E0350C"/>
    <w:rsid w:val="00E0709C"/>
    <w:rsid w:val="00E123E8"/>
    <w:rsid w:val="00E126F7"/>
    <w:rsid w:val="00E128A1"/>
    <w:rsid w:val="00E12A6D"/>
    <w:rsid w:val="00E1472E"/>
    <w:rsid w:val="00E17408"/>
    <w:rsid w:val="00E177EA"/>
    <w:rsid w:val="00E21DE9"/>
    <w:rsid w:val="00E23670"/>
    <w:rsid w:val="00E2533E"/>
    <w:rsid w:val="00E31DE8"/>
    <w:rsid w:val="00E36170"/>
    <w:rsid w:val="00E43CB3"/>
    <w:rsid w:val="00E44D9D"/>
    <w:rsid w:val="00E44F78"/>
    <w:rsid w:val="00E451DC"/>
    <w:rsid w:val="00E45219"/>
    <w:rsid w:val="00E45D1B"/>
    <w:rsid w:val="00E45D2E"/>
    <w:rsid w:val="00E467DE"/>
    <w:rsid w:val="00E5240E"/>
    <w:rsid w:val="00E530F5"/>
    <w:rsid w:val="00E54D4A"/>
    <w:rsid w:val="00E60143"/>
    <w:rsid w:val="00E6147D"/>
    <w:rsid w:val="00E62AE0"/>
    <w:rsid w:val="00E62C52"/>
    <w:rsid w:val="00E62C92"/>
    <w:rsid w:val="00E6707B"/>
    <w:rsid w:val="00E75D04"/>
    <w:rsid w:val="00E77A4C"/>
    <w:rsid w:val="00E8051F"/>
    <w:rsid w:val="00E816BA"/>
    <w:rsid w:val="00E82369"/>
    <w:rsid w:val="00E83971"/>
    <w:rsid w:val="00E85A46"/>
    <w:rsid w:val="00E909A0"/>
    <w:rsid w:val="00E92D15"/>
    <w:rsid w:val="00E9454C"/>
    <w:rsid w:val="00EA331E"/>
    <w:rsid w:val="00EA441F"/>
    <w:rsid w:val="00EA45E9"/>
    <w:rsid w:val="00EA687B"/>
    <w:rsid w:val="00EB17C1"/>
    <w:rsid w:val="00EB2183"/>
    <w:rsid w:val="00EB3ED8"/>
    <w:rsid w:val="00EB5995"/>
    <w:rsid w:val="00EB6423"/>
    <w:rsid w:val="00EB7B4B"/>
    <w:rsid w:val="00EC033A"/>
    <w:rsid w:val="00EC0D63"/>
    <w:rsid w:val="00EC3928"/>
    <w:rsid w:val="00EC49B8"/>
    <w:rsid w:val="00EC5E96"/>
    <w:rsid w:val="00ED17C3"/>
    <w:rsid w:val="00ED26B3"/>
    <w:rsid w:val="00ED2949"/>
    <w:rsid w:val="00ED64CA"/>
    <w:rsid w:val="00ED7612"/>
    <w:rsid w:val="00EE025C"/>
    <w:rsid w:val="00EE03A2"/>
    <w:rsid w:val="00EE2CEC"/>
    <w:rsid w:val="00EE7BE8"/>
    <w:rsid w:val="00EF078A"/>
    <w:rsid w:val="00EF11D5"/>
    <w:rsid w:val="00EF4B49"/>
    <w:rsid w:val="00EF63A7"/>
    <w:rsid w:val="00F036E4"/>
    <w:rsid w:val="00F05685"/>
    <w:rsid w:val="00F077AE"/>
    <w:rsid w:val="00F10645"/>
    <w:rsid w:val="00F11242"/>
    <w:rsid w:val="00F11354"/>
    <w:rsid w:val="00F11818"/>
    <w:rsid w:val="00F1190E"/>
    <w:rsid w:val="00F12273"/>
    <w:rsid w:val="00F12901"/>
    <w:rsid w:val="00F12B85"/>
    <w:rsid w:val="00F16F29"/>
    <w:rsid w:val="00F17421"/>
    <w:rsid w:val="00F179E1"/>
    <w:rsid w:val="00F2065F"/>
    <w:rsid w:val="00F20710"/>
    <w:rsid w:val="00F229EB"/>
    <w:rsid w:val="00F2571C"/>
    <w:rsid w:val="00F268F3"/>
    <w:rsid w:val="00F27397"/>
    <w:rsid w:val="00F30E91"/>
    <w:rsid w:val="00F33796"/>
    <w:rsid w:val="00F3410B"/>
    <w:rsid w:val="00F3460A"/>
    <w:rsid w:val="00F40117"/>
    <w:rsid w:val="00F40AE7"/>
    <w:rsid w:val="00F40C5B"/>
    <w:rsid w:val="00F42577"/>
    <w:rsid w:val="00F43F21"/>
    <w:rsid w:val="00F45738"/>
    <w:rsid w:val="00F51257"/>
    <w:rsid w:val="00F53EE0"/>
    <w:rsid w:val="00F54865"/>
    <w:rsid w:val="00F5560A"/>
    <w:rsid w:val="00F55B3A"/>
    <w:rsid w:val="00F60C95"/>
    <w:rsid w:val="00F65624"/>
    <w:rsid w:val="00F66193"/>
    <w:rsid w:val="00F7118E"/>
    <w:rsid w:val="00F74BDC"/>
    <w:rsid w:val="00F7580A"/>
    <w:rsid w:val="00F7782D"/>
    <w:rsid w:val="00F87E74"/>
    <w:rsid w:val="00F90302"/>
    <w:rsid w:val="00F94517"/>
    <w:rsid w:val="00FA0AB5"/>
    <w:rsid w:val="00FA177E"/>
    <w:rsid w:val="00FA1E88"/>
    <w:rsid w:val="00FA2419"/>
    <w:rsid w:val="00FA281C"/>
    <w:rsid w:val="00FA57CC"/>
    <w:rsid w:val="00FA645B"/>
    <w:rsid w:val="00FB01AB"/>
    <w:rsid w:val="00FB0EC8"/>
    <w:rsid w:val="00FB26EC"/>
    <w:rsid w:val="00FB30CA"/>
    <w:rsid w:val="00FB312A"/>
    <w:rsid w:val="00FB3661"/>
    <w:rsid w:val="00FB37E9"/>
    <w:rsid w:val="00FB5182"/>
    <w:rsid w:val="00FC005D"/>
    <w:rsid w:val="00FC0A8E"/>
    <w:rsid w:val="00FC1446"/>
    <w:rsid w:val="00FC4DAD"/>
    <w:rsid w:val="00FC7D9B"/>
    <w:rsid w:val="00FC7FA0"/>
    <w:rsid w:val="00FD4731"/>
    <w:rsid w:val="00FE0F08"/>
    <w:rsid w:val="00FE1D45"/>
    <w:rsid w:val="00FE5ED3"/>
    <w:rsid w:val="00FE65C2"/>
    <w:rsid w:val="00FF13DC"/>
    <w:rsid w:val="00FF3A16"/>
    <w:rsid w:val="00FF71A6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769FA"/>
  <w15:docId w15:val="{FB6C7BB2-563A-42F1-804F-EF73E7AB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2C2"/>
    <w:rPr>
      <w:rFonts w:ascii="Calibri" w:hAnsi="Calibri"/>
      <w:sz w:val="22"/>
      <w:szCs w:val="24"/>
    </w:rPr>
  </w:style>
  <w:style w:type="paragraph" w:styleId="1">
    <w:name w:val="heading 1"/>
    <w:basedOn w:val="a"/>
    <w:next w:val="a"/>
    <w:qFormat/>
    <w:rsid w:val="00370A5E"/>
    <w:pPr>
      <w:keepNext/>
      <w:numPr>
        <w:numId w:val="1"/>
      </w:numPr>
      <w:tabs>
        <w:tab w:val="left" w:pos="567"/>
      </w:tabs>
      <w:spacing w:before="100" w:after="100"/>
      <w:outlineLvl w:val="0"/>
    </w:pPr>
    <w:rPr>
      <w:b/>
      <w:kern w:val="36"/>
      <w:sz w:val="36"/>
    </w:rPr>
  </w:style>
  <w:style w:type="paragraph" w:styleId="2">
    <w:name w:val="heading 2"/>
    <w:basedOn w:val="1"/>
    <w:next w:val="a"/>
    <w:qFormat/>
    <w:rsid w:val="00B33F72"/>
    <w:pPr>
      <w:numPr>
        <w:ilvl w:val="1"/>
      </w:numPr>
      <w:tabs>
        <w:tab w:val="clear" w:pos="567"/>
        <w:tab w:val="left" w:pos="709"/>
      </w:tabs>
      <w:outlineLvl w:val="1"/>
    </w:pPr>
    <w:rPr>
      <w:sz w:val="24"/>
    </w:rPr>
  </w:style>
  <w:style w:type="paragraph" w:styleId="3">
    <w:name w:val="heading 3"/>
    <w:basedOn w:val="a"/>
    <w:next w:val="a"/>
    <w:qFormat/>
    <w:rsid w:val="00B33F72"/>
    <w:pPr>
      <w:keepNext/>
      <w:numPr>
        <w:ilvl w:val="2"/>
        <w:numId w:val="1"/>
      </w:numPr>
      <w:tabs>
        <w:tab w:val="left" w:pos="851"/>
      </w:tabs>
      <w:spacing w:before="100" w:after="100"/>
      <w:outlineLvl w:val="2"/>
    </w:pPr>
    <w:rPr>
      <w:b/>
      <w:bCs/>
      <w:szCs w:val="27"/>
    </w:rPr>
  </w:style>
  <w:style w:type="paragraph" w:styleId="40">
    <w:name w:val="heading 4"/>
    <w:basedOn w:val="3"/>
    <w:next w:val="a"/>
    <w:qFormat/>
    <w:rsid w:val="00572B56"/>
    <w:pPr>
      <w:numPr>
        <w:ilvl w:val="3"/>
      </w:numPr>
      <w:tabs>
        <w:tab w:val="clear" w:pos="864"/>
        <w:tab w:val="left" w:pos="992"/>
      </w:tabs>
      <w:outlineLvl w:val="3"/>
    </w:pPr>
    <w:rPr>
      <w:bCs w:val="0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autoSpaceDE w:val="0"/>
      <w:autoSpaceDN w:val="0"/>
      <w:adjustRightInd w:val="0"/>
      <w:outlineLvl w:val="4"/>
    </w:pPr>
    <w:rPr>
      <w:i/>
      <w:iCs/>
      <w:szCs w:val="20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autoSpaceDE w:val="0"/>
      <w:autoSpaceDN w:val="0"/>
      <w:adjustRightInd w:val="0"/>
      <w:outlineLvl w:val="5"/>
    </w:pPr>
    <w:rPr>
      <w:i/>
      <w:iCs/>
      <w:szCs w:val="20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styleId="a4">
    <w:name w:val="Hyperlink"/>
    <w:uiPriority w:val="99"/>
    <w:rPr>
      <w:color w:val="0000FF"/>
      <w:u w:val="single"/>
    </w:rPr>
  </w:style>
  <w:style w:type="paragraph" w:customStyle="1" w:styleId="InstText">
    <w:name w:val="Inst Text"/>
    <w:basedOn w:val="a5"/>
    <w:pPr>
      <w:keepLines/>
    </w:pPr>
    <w:rPr>
      <w:b/>
      <w:sz w:val="36"/>
    </w:rPr>
  </w:style>
  <w:style w:type="paragraph" w:styleId="a6">
    <w:name w:val="Body Text Indent"/>
    <w:basedOn w:val="a"/>
    <w:pPr>
      <w:autoSpaceDE w:val="0"/>
      <w:autoSpaceDN w:val="0"/>
      <w:adjustRightInd w:val="0"/>
      <w:spacing w:after="240"/>
      <w:ind w:left="360"/>
    </w:pPr>
    <w:rPr>
      <w:i/>
      <w:iCs/>
      <w:szCs w:val="20"/>
    </w:rPr>
  </w:style>
  <w:style w:type="paragraph" w:styleId="a5">
    <w:name w:val="Body Text"/>
    <w:basedOn w:val="a"/>
    <w:pPr>
      <w:spacing w:after="120"/>
    </w:pPr>
    <w:rPr>
      <w:i/>
    </w:rPr>
  </w:style>
  <w:style w:type="character" w:styleId="a7">
    <w:name w:val="FollowedHyperlink"/>
    <w:rPr>
      <w:color w:val="800080"/>
      <w:u w:val="single"/>
    </w:rPr>
  </w:style>
  <w:style w:type="paragraph" w:styleId="20">
    <w:name w:val="Body Text 2"/>
    <w:basedOn w:val="a"/>
    <w:pPr>
      <w:autoSpaceDE w:val="0"/>
      <w:autoSpaceDN w:val="0"/>
      <w:adjustRightInd w:val="0"/>
      <w:spacing w:after="120"/>
      <w:ind w:left="720"/>
    </w:pPr>
    <w:rPr>
      <w:i/>
    </w:rPr>
  </w:style>
  <w:style w:type="paragraph" w:styleId="21">
    <w:name w:val="Body Text Indent 2"/>
    <w:basedOn w:val="a"/>
    <w:pPr>
      <w:autoSpaceDE w:val="0"/>
      <w:autoSpaceDN w:val="0"/>
      <w:adjustRightInd w:val="0"/>
      <w:ind w:left="720"/>
    </w:pPr>
    <w:rPr>
      <w:i/>
      <w:iCs/>
      <w:szCs w:val="20"/>
    </w:rPr>
  </w:style>
  <w:style w:type="paragraph" w:styleId="31">
    <w:name w:val="Body Text Indent 3"/>
    <w:basedOn w:val="a"/>
    <w:pPr>
      <w:ind w:left="360"/>
    </w:pPr>
    <w:rPr>
      <w:bCs/>
      <w:i/>
    </w:r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character" w:styleId="aa">
    <w:name w:val="page number"/>
    <w:basedOn w:val="a0"/>
  </w:style>
  <w:style w:type="paragraph" w:styleId="30">
    <w:name w:val="List Bullet 3"/>
    <w:basedOn w:val="a"/>
    <w:autoRedefine/>
    <w:pPr>
      <w:numPr>
        <w:numId w:val="2"/>
      </w:numPr>
      <w:tabs>
        <w:tab w:val="clear" w:pos="360"/>
        <w:tab w:val="num" w:pos="780"/>
      </w:tabs>
      <w:spacing w:before="120"/>
      <w:ind w:left="778"/>
    </w:pPr>
    <w:rPr>
      <w:rFonts w:ascii="Times" w:hAnsi="Times"/>
      <w:i/>
    </w:rPr>
  </w:style>
  <w:style w:type="paragraph" w:styleId="32">
    <w:name w:val="Body Text 3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autoSpaceDE w:val="0"/>
      <w:autoSpaceDN w:val="0"/>
      <w:adjustRightInd w:val="0"/>
      <w:ind w:left="1152"/>
    </w:pPr>
    <w:rPr>
      <w:i/>
    </w:rPr>
  </w:style>
  <w:style w:type="paragraph" w:styleId="10">
    <w:name w:val="toc 1"/>
    <w:basedOn w:val="a"/>
    <w:next w:val="a"/>
    <w:autoRedefine/>
    <w:uiPriority w:val="39"/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3">
    <w:name w:val="toc 3"/>
    <w:basedOn w:val="a"/>
    <w:next w:val="a"/>
    <w:autoRedefine/>
    <w:uiPriority w:val="39"/>
    <w:pPr>
      <w:ind w:left="480"/>
    </w:pPr>
  </w:style>
  <w:style w:type="paragraph" w:styleId="41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11">
    <w:name w:val="index 1"/>
    <w:basedOn w:val="a"/>
    <w:next w:val="a"/>
    <w:autoRedefine/>
    <w:semiHidden/>
    <w:pPr>
      <w:ind w:left="240" w:hanging="240"/>
    </w:pPr>
  </w:style>
  <w:style w:type="paragraph" w:styleId="ab">
    <w:name w:val="Title"/>
    <w:basedOn w:val="a"/>
    <w:qFormat/>
    <w:pPr>
      <w:spacing w:before="240" w:after="60"/>
      <w:jc w:val="center"/>
      <w:outlineLvl w:val="0"/>
    </w:pPr>
    <w:rPr>
      <w:b/>
      <w:kern w:val="28"/>
      <w:sz w:val="48"/>
    </w:rPr>
  </w:style>
  <w:style w:type="paragraph" w:styleId="23">
    <w:name w:val="index 2"/>
    <w:basedOn w:val="a"/>
    <w:next w:val="a"/>
    <w:autoRedefine/>
    <w:semiHidden/>
    <w:pPr>
      <w:ind w:left="480" w:hanging="240"/>
    </w:pPr>
  </w:style>
  <w:style w:type="paragraph" w:styleId="34">
    <w:name w:val="index 3"/>
    <w:basedOn w:val="a"/>
    <w:next w:val="a"/>
    <w:autoRedefine/>
    <w:semiHidden/>
    <w:pPr>
      <w:ind w:left="720" w:hanging="240"/>
    </w:pPr>
  </w:style>
  <w:style w:type="paragraph" w:styleId="42">
    <w:name w:val="index 4"/>
    <w:basedOn w:val="a"/>
    <w:next w:val="a"/>
    <w:autoRedefine/>
    <w:semiHidden/>
    <w:pPr>
      <w:ind w:left="960" w:hanging="240"/>
    </w:pPr>
  </w:style>
  <w:style w:type="paragraph" w:styleId="51">
    <w:name w:val="index 5"/>
    <w:basedOn w:val="a"/>
    <w:next w:val="a"/>
    <w:autoRedefine/>
    <w:semiHidden/>
    <w:pPr>
      <w:ind w:left="1200" w:hanging="240"/>
    </w:pPr>
  </w:style>
  <w:style w:type="paragraph" w:styleId="61">
    <w:name w:val="index 6"/>
    <w:basedOn w:val="a"/>
    <w:next w:val="a"/>
    <w:autoRedefine/>
    <w:semiHidden/>
    <w:pPr>
      <w:ind w:left="1440" w:hanging="240"/>
    </w:pPr>
  </w:style>
  <w:style w:type="paragraph" w:styleId="71">
    <w:name w:val="index 7"/>
    <w:basedOn w:val="a"/>
    <w:next w:val="a"/>
    <w:autoRedefine/>
    <w:semiHidden/>
    <w:pPr>
      <w:ind w:left="1680" w:hanging="240"/>
    </w:pPr>
  </w:style>
  <w:style w:type="paragraph" w:styleId="81">
    <w:name w:val="index 8"/>
    <w:basedOn w:val="a"/>
    <w:next w:val="a"/>
    <w:autoRedefine/>
    <w:semiHidden/>
    <w:pPr>
      <w:ind w:left="1920" w:hanging="240"/>
    </w:pPr>
  </w:style>
  <w:style w:type="paragraph" w:styleId="91">
    <w:name w:val="index 9"/>
    <w:basedOn w:val="a"/>
    <w:next w:val="a"/>
    <w:autoRedefine/>
    <w:semiHidden/>
    <w:pPr>
      <w:ind w:left="2160" w:hanging="240"/>
    </w:pPr>
  </w:style>
  <w:style w:type="paragraph" w:styleId="ac">
    <w:name w:val="index heading"/>
    <w:basedOn w:val="a"/>
    <w:next w:val="11"/>
    <w:semiHidden/>
  </w:style>
  <w:style w:type="paragraph" w:customStyle="1" w:styleId="InstructionText">
    <w:name w:val="Instruction Text"/>
    <w:basedOn w:val="a"/>
    <w:pPr>
      <w:tabs>
        <w:tab w:val="right" w:pos="8640"/>
      </w:tabs>
    </w:pPr>
    <w:rPr>
      <w:i/>
      <w:snapToGrid w:val="0"/>
    </w:rPr>
  </w:style>
  <w:style w:type="paragraph" w:styleId="4">
    <w:name w:val="List Bullet 4"/>
    <w:basedOn w:val="a"/>
    <w:autoRedefine/>
    <w:rsid w:val="00E54D4A"/>
    <w:pPr>
      <w:numPr>
        <w:numId w:val="3"/>
      </w:numPr>
      <w:spacing w:before="120"/>
    </w:pPr>
    <w:rPr>
      <w:i/>
    </w:rPr>
  </w:style>
  <w:style w:type="paragraph" w:customStyle="1" w:styleId="Appendix">
    <w:name w:val="Appendix"/>
    <w:basedOn w:val="Heading"/>
    <w:next w:val="a"/>
    <w:rsid w:val="00F87E74"/>
    <w:pPr>
      <w:keepNext/>
      <w:numPr>
        <w:numId w:val="4"/>
      </w:numPr>
      <w:tabs>
        <w:tab w:val="clear" w:pos="567"/>
        <w:tab w:val="clear" w:pos="627"/>
        <w:tab w:val="clear" w:pos="2160"/>
        <w:tab w:val="clear" w:pos="8640"/>
      </w:tabs>
      <w:spacing w:before="120"/>
      <w:ind w:left="0" w:firstLine="0"/>
    </w:pPr>
  </w:style>
  <w:style w:type="paragraph" w:customStyle="1" w:styleId="Heading">
    <w:name w:val="Heading"/>
    <w:basedOn w:val="1"/>
    <w:pPr>
      <w:keepNext w:val="0"/>
      <w:numPr>
        <w:numId w:val="0"/>
      </w:numPr>
      <w:tabs>
        <w:tab w:val="left" w:pos="627"/>
        <w:tab w:val="right" w:pos="8640"/>
      </w:tabs>
      <w:spacing w:before="240" w:after="120"/>
    </w:pPr>
    <w:rPr>
      <w:snapToGrid w:val="0"/>
      <w:kern w:val="0"/>
    </w:rPr>
  </w:style>
  <w:style w:type="paragraph" w:customStyle="1" w:styleId="SectionHeading">
    <w:name w:val="Section Heading"/>
    <w:basedOn w:val="2"/>
    <w:pPr>
      <w:numPr>
        <w:ilvl w:val="0"/>
        <w:numId w:val="0"/>
      </w:numPr>
      <w:spacing w:before="240" w:after="120"/>
    </w:pPr>
    <w:rPr>
      <w:snapToGrid w:val="0"/>
      <w:kern w:val="0"/>
    </w:rPr>
  </w:style>
  <w:style w:type="paragraph" w:styleId="ad">
    <w:name w:val="Document Map"/>
    <w:basedOn w:val="a"/>
    <w:semiHidden/>
    <w:rsid w:val="00752361"/>
    <w:pPr>
      <w:shd w:val="clear" w:color="auto" w:fill="000080"/>
    </w:pPr>
    <w:rPr>
      <w:rFonts w:ascii="Tahoma" w:hAnsi="Tahoma" w:cs="Tahoma"/>
      <w:sz w:val="20"/>
    </w:rPr>
  </w:style>
  <w:style w:type="numbering" w:customStyle="1" w:styleId="StyleNumberedBold">
    <w:name w:val="Style Numbered Bold"/>
    <w:basedOn w:val="a2"/>
    <w:rsid w:val="00FC4DAD"/>
    <w:pPr>
      <w:numPr>
        <w:numId w:val="5"/>
      </w:numPr>
    </w:pPr>
  </w:style>
  <w:style w:type="numbering" w:customStyle="1" w:styleId="StyleStyleNumberedBoldOutlinenumbered">
    <w:name w:val="Style Style Numbered Bold + Outline numbered"/>
    <w:basedOn w:val="a2"/>
    <w:rsid w:val="00FC4DAD"/>
    <w:pPr>
      <w:numPr>
        <w:numId w:val="6"/>
      </w:numPr>
    </w:pPr>
  </w:style>
  <w:style w:type="table" w:styleId="ae">
    <w:name w:val="Table Grid"/>
    <w:basedOn w:val="a1"/>
    <w:rsid w:val="00687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semiHidden/>
    <w:rsid w:val="00132C70"/>
    <w:rPr>
      <w:rFonts w:ascii="Tahoma" w:hAnsi="Tahoma" w:cs="Tahoma"/>
      <w:sz w:val="16"/>
      <w:szCs w:val="16"/>
    </w:rPr>
  </w:style>
  <w:style w:type="character" w:styleId="af0">
    <w:name w:val="footnote reference"/>
    <w:semiHidden/>
    <w:rsid w:val="00122C9F"/>
    <w:rPr>
      <w:vertAlign w:val="superscript"/>
    </w:rPr>
  </w:style>
  <w:style w:type="paragraph" w:customStyle="1" w:styleId="StyleLeft127cmHanging127cm1">
    <w:name w:val="Style Left:  1.27 cm Hanging:  1.27 cm1"/>
    <w:basedOn w:val="a"/>
    <w:rsid w:val="008A144F"/>
    <w:pPr>
      <w:ind w:left="1060" w:hanging="340"/>
    </w:pPr>
    <w:rPr>
      <w:szCs w:val="20"/>
      <w:lang w:eastAsia="ja-JP"/>
    </w:rPr>
  </w:style>
  <w:style w:type="paragraph" w:customStyle="1" w:styleId="Title2">
    <w:name w:val="Title2"/>
    <w:basedOn w:val="ab"/>
    <w:next w:val="a"/>
    <w:qFormat/>
    <w:rsid w:val="00893E48"/>
    <w:pPr>
      <w:spacing w:before="0" w:after="0"/>
      <w:jc w:val="left"/>
    </w:pPr>
    <w:rPr>
      <w:sz w:val="36"/>
    </w:rPr>
  </w:style>
  <w:style w:type="paragraph" w:styleId="af1">
    <w:name w:val="caption"/>
    <w:basedOn w:val="a"/>
    <w:next w:val="a"/>
    <w:unhideWhenUsed/>
    <w:qFormat/>
    <w:rsid w:val="00BB12C2"/>
    <w:rPr>
      <w:b/>
      <w:bCs/>
      <w:sz w:val="20"/>
      <w:szCs w:val="20"/>
    </w:rPr>
  </w:style>
  <w:style w:type="character" w:customStyle="1" w:styleId="Char">
    <w:name w:val="页脚 Char"/>
    <w:link w:val="a9"/>
    <w:uiPriority w:val="99"/>
    <w:rsid w:val="00BB12C2"/>
    <w:rPr>
      <w:rFonts w:ascii="Calibri" w:hAnsi="Calibri"/>
      <w:sz w:val="22"/>
      <w:szCs w:val="24"/>
    </w:rPr>
  </w:style>
  <w:style w:type="paragraph" w:styleId="af2">
    <w:name w:val="List Paragraph"/>
    <w:basedOn w:val="a"/>
    <w:uiPriority w:val="34"/>
    <w:qFormat/>
    <w:rsid w:val="003B674A"/>
    <w:pPr>
      <w:ind w:left="720"/>
    </w:pPr>
    <w:rPr>
      <w:rFonts w:eastAsia="Calibri" w:cs="Calibri"/>
      <w:szCs w:val="22"/>
    </w:rPr>
  </w:style>
  <w:style w:type="paragraph" w:styleId="af3">
    <w:name w:val="footnote text"/>
    <w:basedOn w:val="a"/>
    <w:link w:val="Char0"/>
    <w:rsid w:val="004B7A0A"/>
    <w:rPr>
      <w:sz w:val="20"/>
      <w:szCs w:val="20"/>
    </w:rPr>
  </w:style>
  <w:style w:type="character" w:customStyle="1" w:styleId="Char0">
    <w:name w:val="脚注文本 Char"/>
    <w:link w:val="af3"/>
    <w:rsid w:val="004B7A0A"/>
    <w:rPr>
      <w:rFonts w:ascii="Calibri" w:hAnsi="Calibri"/>
    </w:rPr>
  </w:style>
  <w:style w:type="paragraph" w:styleId="af4">
    <w:name w:val="Revision"/>
    <w:hidden/>
    <w:uiPriority w:val="99"/>
    <w:semiHidden/>
    <w:rsid w:val="00486483"/>
    <w:rPr>
      <w:rFonts w:ascii="Calibri" w:hAnsi="Calibri"/>
      <w:sz w:val="22"/>
      <w:szCs w:val="24"/>
    </w:rPr>
  </w:style>
  <w:style w:type="character" w:styleId="af5">
    <w:name w:val="Placeholder Text"/>
    <w:basedOn w:val="a0"/>
    <w:uiPriority w:val="99"/>
    <w:semiHidden/>
    <w:rsid w:val="00C97D73"/>
    <w:rPr>
      <w:color w:val="808080"/>
    </w:rPr>
  </w:style>
  <w:style w:type="character" w:styleId="af6">
    <w:name w:val="annotation reference"/>
    <w:rsid w:val="00D923E5"/>
    <w:rPr>
      <w:sz w:val="16"/>
      <w:szCs w:val="16"/>
    </w:rPr>
  </w:style>
  <w:style w:type="paragraph" w:styleId="af7">
    <w:name w:val="annotation text"/>
    <w:basedOn w:val="a"/>
    <w:link w:val="Char1"/>
    <w:rsid w:val="00D923E5"/>
    <w:rPr>
      <w:sz w:val="20"/>
      <w:szCs w:val="20"/>
    </w:rPr>
  </w:style>
  <w:style w:type="character" w:customStyle="1" w:styleId="Char1">
    <w:name w:val="批注文字 Char"/>
    <w:basedOn w:val="a0"/>
    <w:link w:val="af7"/>
    <w:rsid w:val="00D923E5"/>
    <w:rPr>
      <w:rFonts w:ascii="Calibri" w:eastAsia="宋体" w:hAnsi="Calibri"/>
    </w:rPr>
  </w:style>
  <w:style w:type="paragraph" w:styleId="af8">
    <w:name w:val="annotation subject"/>
    <w:basedOn w:val="af7"/>
    <w:next w:val="af7"/>
    <w:link w:val="Char2"/>
    <w:semiHidden/>
    <w:unhideWhenUsed/>
    <w:rsid w:val="00865F7E"/>
    <w:rPr>
      <w:b/>
      <w:bCs/>
    </w:rPr>
  </w:style>
  <w:style w:type="character" w:customStyle="1" w:styleId="Char2">
    <w:name w:val="批注主题 Char"/>
    <w:basedOn w:val="Char1"/>
    <w:link w:val="af8"/>
    <w:semiHidden/>
    <w:rsid w:val="00865F7E"/>
    <w:rPr>
      <w:rFonts w:ascii="Calibri" w:eastAsia="宋体" w:hAnsi="Calibri"/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91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791678"/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21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800080"/>
            <w:bottom w:val="none" w:sz="0" w:space="0" w:color="auto"/>
            <w:right w:val="none" w:sz="0" w:space="0" w:color="auto"/>
          </w:divBdr>
          <w:divsChild>
            <w:div w:id="59880431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log4cplus/log4cplus/tree/master/test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-ps.net.plm.eds.com/wiki-nx/index.php/General_Instructions%23Table_of_Contents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sourceforge.net/projects/log4cplus/files/log4cplus-stable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www-ps.net.plm.eds.com/wiki-nx/index.php/Functional_Spec%23Input_for_What.27s_New_Guid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ourceforge.net/p/log4cplus/wiki/Home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log4cplus/log4cplus" TargetMode="External"/><Relationship Id="rId28" Type="http://schemas.openxmlformats.org/officeDocument/2006/relationships/hyperlink" Target="https://github.com/log4cplus/log4cplus/tree/master/tests/filter_tes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log4cplus/log4cplus/blob/master/tests/filter_test/log4cplus.properties.in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github.com/log4cplus/log4cplus/blob/master/tests/socket_test/main.cxx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gnam\Desktop\Functional%20FS%20with%20block%20dialog%20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52A09609EA84289D94604D50F2A7F" ma:contentTypeVersion="0" ma:contentTypeDescription="Create a new document." ma:contentTypeScope="" ma:versionID="86a6acb2b2c5cc7e0c80ae747daa19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25128-B34E-4E20-A4DC-ACDC378C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46CBD8-9389-4EB4-AB86-C9763C3D05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357B14-91FE-4AAA-BAF5-1A8C5F8A89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9C565C-814E-489F-B4E4-05D03341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FS with block dialog UI.dot</Template>
  <TotalTime>6090</TotalTime>
  <Pages>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UGS</Company>
  <LinksUpToDate>false</LinksUpToDate>
  <CharactersWithSpaces>6595</CharactersWithSpaces>
  <SharedDoc>false</SharedDoc>
  <HLinks>
    <vt:vector size="438" baseType="variant">
      <vt:variant>
        <vt:i4>7602210</vt:i4>
      </vt:variant>
      <vt:variant>
        <vt:i4>318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Click_Count</vt:lpwstr>
      </vt:variant>
      <vt:variant>
        <vt:i4>2359393</vt:i4>
      </vt:variant>
      <vt:variant>
        <vt:i4>315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Previous_Dialogs</vt:lpwstr>
      </vt:variant>
      <vt:variant>
        <vt:i4>8257623</vt:i4>
      </vt:variant>
      <vt:variant>
        <vt:i4>312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Input_for_What.27s_New_Guide</vt:lpwstr>
      </vt:variant>
      <vt:variant>
        <vt:i4>131163</vt:i4>
      </vt:variant>
      <vt:variant>
        <vt:i4>309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Alternative_Solutions</vt:lpwstr>
      </vt:variant>
      <vt:variant>
        <vt:i4>5570623</vt:i4>
      </vt:variant>
      <vt:variant>
        <vt:i4>306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Patents</vt:lpwstr>
      </vt:variant>
      <vt:variant>
        <vt:i4>8257594</vt:i4>
      </vt:variant>
      <vt:variant>
        <vt:i4>303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Usage_Scenarios</vt:lpwstr>
      </vt:variant>
      <vt:variant>
        <vt:i4>589895</vt:i4>
      </vt:variant>
      <vt:variant>
        <vt:i4>300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Other_Considerations</vt:lpwstr>
      </vt:variant>
      <vt:variant>
        <vt:i4>1441890</vt:i4>
      </vt:variant>
      <vt:variant>
        <vt:i4>297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Glossary_of_Terms_and_Definitions</vt:lpwstr>
      </vt:variant>
      <vt:variant>
        <vt:i4>5898254</vt:i4>
      </vt:variant>
      <vt:variant>
        <vt:i4>294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Acceptance_Criteria</vt:lpwstr>
      </vt:variant>
      <vt:variant>
        <vt:i4>393309</vt:i4>
      </vt:variant>
      <vt:variant>
        <vt:i4>291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Dependency_and_Prerequisite_Projects</vt:lpwstr>
      </vt:variant>
      <vt:variant>
        <vt:i4>589933</vt:i4>
      </vt:variant>
      <vt:variant>
        <vt:i4>288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Requirements_Traceability_Matrix</vt:lpwstr>
      </vt:variant>
      <vt:variant>
        <vt:i4>4390971</vt:i4>
      </vt:variant>
      <vt:variant>
        <vt:i4>285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Limitations</vt:lpwstr>
      </vt:variant>
      <vt:variant>
        <vt:i4>4259857</vt:i4>
      </vt:variant>
      <vt:variant>
        <vt:i4>282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Resource_Files</vt:lpwstr>
      </vt:variant>
      <vt:variant>
        <vt:i4>4849719</vt:i4>
      </vt:variant>
      <vt:variant>
        <vt:i4>279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Supportability</vt:lpwstr>
      </vt:variant>
      <vt:variant>
        <vt:i4>5439530</vt:i4>
      </vt:variant>
      <vt:variant>
        <vt:i4>276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Reliability</vt:lpwstr>
      </vt:variant>
      <vt:variant>
        <vt:i4>5636155</vt:i4>
      </vt:variant>
      <vt:variant>
        <vt:i4>273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Performance</vt:lpwstr>
      </vt:variant>
      <vt:variant>
        <vt:i4>3407955</vt:i4>
      </vt:variant>
      <vt:variant>
        <vt:i4>270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Compatibility</vt:lpwstr>
      </vt:variant>
      <vt:variant>
        <vt:i4>4128870</vt:i4>
      </vt:variant>
      <vt:variant>
        <vt:i4>267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Diagnostics_and_Status_Lines</vt:lpwstr>
      </vt:variant>
      <vt:variant>
        <vt:i4>7012411</vt:i4>
      </vt:variant>
      <vt:variant>
        <vt:i4>261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New_Bitmaps</vt:lpwstr>
      </vt:variant>
      <vt:variant>
        <vt:i4>6029339</vt:i4>
      </vt:variant>
      <vt:variant>
        <vt:i4>258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Full_and_Initial_Layout</vt:lpwstr>
      </vt:variant>
      <vt:variant>
        <vt:i4>4653119</vt:i4>
      </vt:variant>
      <vt:variant>
        <vt:i4>255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Dialog</vt:lpwstr>
      </vt:variant>
      <vt:variant>
        <vt:i4>4980798</vt:i4>
      </vt:variant>
      <vt:variant>
        <vt:i4>252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Types_and_Input</vt:lpwstr>
      </vt:variant>
      <vt:variant>
        <vt:i4>5046328</vt:i4>
      </vt:variant>
      <vt:variant>
        <vt:i4>249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Inputs</vt:lpwstr>
      </vt:variant>
      <vt:variant>
        <vt:i4>4194342</vt:i4>
      </vt:variant>
      <vt:variant>
        <vt:i4>246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Connections</vt:lpwstr>
      </vt:variant>
      <vt:variant>
        <vt:i4>7143468</vt:i4>
      </vt:variant>
      <vt:variant>
        <vt:i4>243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Command_Basics</vt:lpwstr>
      </vt:variant>
      <vt:variant>
        <vt:i4>4849771</vt:i4>
      </vt:variant>
      <vt:variant>
        <vt:i4>240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Command_Type_.26_Presentation_Style</vt:lpwstr>
      </vt:variant>
      <vt:variant>
        <vt:i4>5177364</vt:i4>
      </vt:variant>
      <vt:variant>
        <vt:i4>237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User_Interface</vt:lpwstr>
      </vt:variant>
      <vt:variant>
        <vt:i4>2359364</vt:i4>
      </vt:variant>
      <vt:variant>
        <vt:i4>234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Undo</vt:lpwstr>
      </vt:variant>
      <vt:variant>
        <vt:i4>3473497</vt:i4>
      </vt:variant>
      <vt:variant>
        <vt:i4>231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Edit</vt:lpwstr>
      </vt:variant>
      <vt:variant>
        <vt:i4>5505083</vt:i4>
      </vt:variant>
      <vt:variant>
        <vt:i4>228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Output</vt:lpwstr>
      </vt:variant>
      <vt:variant>
        <vt:i4>4784178</vt:i4>
      </vt:variant>
      <vt:variant>
        <vt:i4>225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Processing</vt:lpwstr>
      </vt:variant>
      <vt:variant>
        <vt:i4>4063308</vt:i4>
      </vt:variant>
      <vt:variant>
        <vt:i4>222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Input</vt:lpwstr>
      </vt:variant>
      <vt:variant>
        <vt:i4>5832756</vt:i4>
      </vt:variant>
      <vt:variant>
        <vt:i4>219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Detailed_Functionality_Description</vt:lpwstr>
      </vt:variant>
      <vt:variant>
        <vt:i4>6160397</vt:i4>
      </vt:variant>
      <vt:variant>
        <vt:i4>216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Solution_Statement</vt:lpwstr>
      </vt:variant>
      <vt:variant>
        <vt:i4>3735625</vt:i4>
      </vt:variant>
      <vt:variant>
        <vt:i4>213</vt:i4>
      </vt:variant>
      <vt:variant>
        <vt:i4>0</vt:i4>
      </vt:variant>
      <vt:variant>
        <vt:i4>5</vt:i4>
      </vt:variant>
      <vt:variant>
        <vt:lpwstr>https://www-ps.net.plm.eds.com/wiki-nx/index.php/Functional_Spec</vt:lpwstr>
      </vt:variant>
      <vt:variant>
        <vt:lpwstr>Introduction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_Toc397344997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_Toc397344996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_Toc397344995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_Toc397344994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_Toc397344993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_Toc397344992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_Toc397344991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_Toc397344990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_Toc397344989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_Toc397344988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_Toc397344987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_Toc397344986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_Toc397344985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_Toc397344984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_Toc397344983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_Toc397344982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_Toc397344981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_Toc397344980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_Toc397344979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_Toc397344978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_Toc397344977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_Toc397344976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_Toc397344975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_Toc397344974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_Toc397344973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_Toc397344972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_Toc397344971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_Toc397344970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_Toc397344969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_Toc397344968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_Toc397344967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_Toc397344966</vt:lpwstr>
      </vt:variant>
      <vt:variant>
        <vt:i4>2621506</vt:i4>
      </vt:variant>
      <vt:variant>
        <vt:i4>15</vt:i4>
      </vt:variant>
      <vt:variant>
        <vt:i4>0</vt:i4>
      </vt:variant>
      <vt:variant>
        <vt:i4>5</vt:i4>
      </vt:variant>
      <vt:variant>
        <vt:lpwstr>https://www-ps.net.plm.eds.com/wiki-nx/index.php/General_Instructions</vt:lpwstr>
      </vt:variant>
      <vt:variant>
        <vt:lpwstr>Table_of_Contents</vt:lpwstr>
      </vt:variant>
      <vt:variant>
        <vt:i4>1769580</vt:i4>
      </vt:variant>
      <vt:variant>
        <vt:i4>12</vt:i4>
      </vt:variant>
      <vt:variant>
        <vt:i4>0</vt:i4>
      </vt:variant>
      <vt:variant>
        <vt:i4>5</vt:i4>
      </vt:variant>
      <vt:variant>
        <vt:lpwstr>https://www-ps.net.plm.eds.com/wiki-nx/index.php/FS_Template_Revision_History</vt:lpwstr>
      </vt:variant>
      <vt:variant>
        <vt:lpwstr/>
      </vt:variant>
      <vt:variant>
        <vt:i4>4849720</vt:i4>
      </vt:variant>
      <vt:variant>
        <vt:i4>9</vt:i4>
      </vt:variant>
      <vt:variant>
        <vt:i4>0</vt:i4>
      </vt:variant>
      <vt:variant>
        <vt:i4>5</vt:i4>
      </vt:variant>
      <vt:variant>
        <vt:lpwstr>https://www-ps.net.plm.eds.com/wiki-nx/index.php/SDLC_Templates</vt:lpwstr>
      </vt:variant>
      <vt:variant>
        <vt:lpwstr/>
      </vt:variant>
      <vt:variant>
        <vt:i4>393308</vt:i4>
      </vt:variant>
      <vt:variant>
        <vt:i4>6</vt:i4>
      </vt:variant>
      <vt:variant>
        <vt:i4>0</vt:i4>
      </vt:variant>
      <vt:variant>
        <vt:i4>5</vt:i4>
      </vt:variant>
      <vt:variant>
        <vt:lpwstr>https://www-ps.net.plm.eds.com/wiki-nx/index.php/General_Instructions</vt:lpwstr>
      </vt:variant>
      <vt:variant>
        <vt:lpwstr>Revision_History</vt:lpwstr>
      </vt:variant>
      <vt:variant>
        <vt:i4>2424897</vt:i4>
      </vt:variant>
      <vt:variant>
        <vt:i4>3</vt:i4>
      </vt:variant>
      <vt:variant>
        <vt:i4>0</vt:i4>
      </vt:variant>
      <vt:variant>
        <vt:i4>5</vt:i4>
      </vt:variant>
      <vt:variant>
        <vt:lpwstr>https://www-ps.net.plm.eds.com/wiki-nx/index.php/FS_Instructions</vt:lpwstr>
      </vt:variant>
      <vt:variant>
        <vt:lpwstr/>
      </vt:variant>
      <vt:variant>
        <vt:i4>116</vt:i4>
      </vt:variant>
      <vt:variant>
        <vt:i4>0</vt:i4>
      </vt:variant>
      <vt:variant>
        <vt:i4>0</vt:i4>
      </vt:variant>
      <vt:variant>
        <vt:i4>5</vt:i4>
      </vt:variant>
      <vt:variant>
        <vt:lpwstr>https://www-ps.net.plm.eds.com/wiki-nx/index.php/General_Instructions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FS</dc:subject>
  <dc:creator>Bente Dignam</dc:creator>
  <cp:keywords>C_Restricted</cp:keywords>
  <cp:lastModifiedBy>louwei@fosun.com</cp:lastModifiedBy>
  <cp:revision>1244</cp:revision>
  <cp:lastPrinted>2003-04-14T12:29:00Z</cp:lastPrinted>
  <dcterms:created xsi:type="dcterms:W3CDTF">2017-04-27T17:57:00Z</dcterms:created>
  <dcterms:modified xsi:type="dcterms:W3CDTF">2019-06-29T19:08:00Z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  <property fmtid="{D5CDD505-2E9C-101B-9397-08002B2CF9AE}" pid="3" name="ContentTypeId">
    <vt:lpwstr>0x0101004E952A09609EA84289D94604D50F2A7F</vt:lpwstr>
  </property>
</Properties>
</file>